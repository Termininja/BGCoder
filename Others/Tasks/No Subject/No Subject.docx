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00" w:rsidRPr="00974800" w:rsidRDefault="00A8128E" w:rsidP="00E6665E">
      <w:pPr>
        <w:pStyle w:val="Heading2"/>
        <w:jc w:val="center"/>
        <w:rPr>
          <w:lang w:val="bg-BG"/>
        </w:rPr>
      </w:pPr>
      <w:r>
        <w:rPr>
          <w:lang w:val="bg-BG"/>
        </w:rPr>
        <w:t>Задача</w:t>
      </w:r>
      <w:r w:rsidR="00C76356" w:rsidRPr="00552A9F">
        <w:t xml:space="preserve"> – </w:t>
      </w:r>
      <w:r w:rsidR="006D4D1D">
        <w:rPr>
          <w:lang w:val="bg-BG"/>
        </w:rPr>
        <w:t>Няма условие</w:t>
      </w:r>
    </w:p>
    <w:p w:rsidR="00463C9C" w:rsidRPr="00463C9C" w:rsidRDefault="00463C9C" w:rsidP="00463C9C">
      <w:pPr>
        <w:jc w:val="right"/>
        <w:rPr>
          <w:lang w:val="bg-BG"/>
        </w:rPr>
      </w:pPr>
      <w:r>
        <w:rPr>
          <w:lang w:val="bg-BG"/>
        </w:rPr>
        <w:t xml:space="preserve">Автор: </w:t>
      </w:r>
      <w:r w:rsidR="006D4D1D">
        <w:rPr>
          <w:lang w:val="bg-BG"/>
        </w:rPr>
        <w:t>Николай Костов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862777" w:rsidRDefault="00A94727" w:rsidP="00C76356">
      <w:pPr>
        <w:rPr>
          <w:lang w:val="bg-BG"/>
        </w:rPr>
      </w:pPr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C76356" w:rsidRPr="00862777" w:rsidRDefault="006D4D1D" w:rsidP="00C76356">
      <w:pPr>
        <w:rPr>
          <w:lang w:val="bg-BG"/>
        </w:rPr>
      </w:pPr>
      <w:r>
        <w:rPr>
          <w:lang w:val="bg-BG"/>
        </w:rPr>
        <w:t>От единствения ред на конзолата се чете едно цяло положително число по-мако от 4000 и по-голямо от 0.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Pr="00A94727" w:rsidRDefault="00A94727" w:rsidP="00C76356">
      <w:pPr>
        <w:rPr>
          <w:lang w:val="bg-BG"/>
        </w:rPr>
      </w:pPr>
      <w:r>
        <w:rPr>
          <w:lang w:val="bg-BG"/>
        </w:rPr>
        <w:t>Изходните данните трябва да се изведат на стандартния изход (конзолата).</w:t>
      </w:r>
    </w:p>
    <w:p w:rsidR="000D34D2" w:rsidRPr="0034067F" w:rsidRDefault="000D34D2" w:rsidP="000D34D2">
      <w:pPr>
        <w:rPr>
          <w:lang w:val="bg-BG"/>
        </w:rPr>
      </w:pPr>
      <w:r>
        <w:rPr>
          <w:lang w:val="bg-BG"/>
        </w:rPr>
        <w:t xml:space="preserve">На единствения ред на стандартния изход </w:t>
      </w:r>
      <w:r w:rsidR="00C6486F">
        <w:rPr>
          <w:lang w:val="bg-BG"/>
        </w:rPr>
        <w:t xml:space="preserve">трябва да се изведе </w:t>
      </w:r>
      <w:r>
        <w:rPr>
          <w:lang w:val="bg-BG"/>
        </w:rPr>
        <w:t>намерения</w:t>
      </w:r>
      <w:r w:rsidR="00C6486F">
        <w:rPr>
          <w:lang w:val="bg-BG"/>
        </w:rPr>
        <w:t>т</w:t>
      </w:r>
      <w:r>
        <w:rPr>
          <w:lang w:val="bg-BG"/>
        </w:rPr>
        <w:t xml:space="preserve"> </w:t>
      </w:r>
      <w:r w:rsidR="006D4D1D">
        <w:rPr>
          <w:lang w:val="bg-BG"/>
        </w:rPr>
        <w:t>отговор – отново цяло положително число</w:t>
      </w:r>
      <w:r>
        <w:rPr>
          <w:lang w:val="bg-BG"/>
        </w:rPr>
        <w:t>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C76356" w:rsidRPr="00552A9F" w:rsidRDefault="00A8128E" w:rsidP="000D34D2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0D34D2">
        <w:rPr>
          <w:lang w:eastAsia="ja-JP"/>
        </w:rPr>
        <w:t>0.</w:t>
      </w:r>
      <w:r w:rsidR="0046628E">
        <w:rPr>
          <w:lang w:val="bg-BG" w:eastAsia="ja-JP"/>
        </w:rPr>
        <w:t>10</w:t>
      </w:r>
      <w:r w:rsidR="00C76356" w:rsidRPr="00552A9F">
        <w:rPr>
          <w:lang w:eastAsia="ja-JP"/>
        </w:rPr>
        <w:t xml:space="preserve"> </w:t>
      </w:r>
      <w:r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6D4D1D">
        <w:rPr>
          <w:lang w:eastAsia="ja-JP"/>
        </w:rPr>
        <w:t>16</w:t>
      </w:r>
      <w:r w:rsidR="00C76356" w:rsidRPr="00552A9F">
        <w:t xml:space="preserve"> MB.</w:t>
      </w:r>
    </w:p>
    <w:p w:rsidR="008B0C41" w:rsidRPr="0052211C" w:rsidRDefault="00A94727" w:rsidP="0052211C">
      <w:pPr>
        <w:pStyle w:val="Heading3"/>
        <w:rPr>
          <w:rFonts w:hint="eastAsia"/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2368"/>
        <w:gridCol w:w="2410"/>
      </w:tblGrid>
      <w:tr w:rsidR="00B11215" w:rsidRPr="00552A9F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4727" w:rsidRPr="00552A9F" w:rsidRDefault="00A94727" w:rsidP="00A9472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4727" w:rsidRPr="00552A9F" w:rsidRDefault="00A94727" w:rsidP="00A9472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</w:tr>
      <w:tr w:rsidR="006D4D1D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01</w:t>
            </w:r>
          </w:p>
        </w:tc>
      </w:tr>
      <w:tr w:rsidR="006D4D1D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8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1000</w:t>
            </w:r>
          </w:p>
        </w:tc>
      </w:tr>
      <w:tr w:rsidR="006D4D1D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02</w:t>
            </w:r>
          </w:p>
        </w:tc>
      </w:tr>
      <w:tr w:rsidR="006D4D1D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31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2220</w:t>
            </w:r>
          </w:p>
        </w:tc>
      </w:tr>
      <w:tr w:rsidR="006D4D1D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46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2310</w:t>
            </w:r>
          </w:p>
        </w:tc>
      </w:tr>
      <w:tr w:rsidR="006D4D1D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99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1D" w:rsidRPr="006D4D1D" w:rsidRDefault="006D4D1D" w:rsidP="006D4D1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6D4D1D">
              <w:rPr>
                <w:rFonts w:ascii="Consolas" w:hAnsi="Consolas" w:cs="Consolas"/>
                <w:bCs/>
                <w:noProof/>
              </w:rPr>
              <w:t>2402</w:t>
            </w:r>
          </w:p>
        </w:tc>
      </w:tr>
    </w:tbl>
    <w:p w:rsidR="005E7691" w:rsidRPr="00DF4841" w:rsidRDefault="005E7691" w:rsidP="005E7691">
      <w:pPr>
        <w:spacing w:before="0" w:after="0"/>
        <w:rPr>
          <w:vanish/>
          <w:lang w:val="bg-BG"/>
        </w:rPr>
      </w:pPr>
    </w:p>
    <w:tbl>
      <w:tblPr>
        <w:tblpPr w:leftFromText="142" w:rightFromText="142" w:vertAnchor="text" w:horzAnchor="page" w:tblpX="5093" w:tblpY="1"/>
        <w:tblOverlap w:val="never"/>
        <w:tblW w:w="0" w:type="auto"/>
        <w:tblLook w:val="0000"/>
      </w:tblPr>
      <w:tblGrid>
        <w:gridCol w:w="2368"/>
        <w:gridCol w:w="2410"/>
      </w:tblGrid>
      <w:tr w:rsidR="00B11215" w:rsidRPr="00552A9F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4727" w:rsidRPr="00552A9F" w:rsidRDefault="00A94727" w:rsidP="00A9472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4727" w:rsidRPr="00552A9F" w:rsidRDefault="00A94727" w:rsidP="00A94727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</w:tr>
      <w:tr w:rsidR="00A417F5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583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53222000</w:t>
            </w:r>
          </w:p>
        </w:tc>
      </w:tr>
      <w:tr w:rsidR="00A417F5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888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544432221000</w:t>
            </w:r>
          </w:p>
        </w:tc>
      </w:tr>
      <w:tr w:rsidR="00A417F5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1668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654321000</w:t>
            </w:r>
          </w:p>
        </w:tc>
      </w:tr>
      <w:tr w:rsidR="00A417F5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1989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646322202</w:t>
            </w:r>
          </w:p>
        </w:tc>
      </w:tr>
      <w:tr w:rsidR="00A417F5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2012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66200</w:t>
            </w:r>
          </w:p>
        </w:tc>
      </w:tr>
      <w:tr w:rsidR="00A417F5" w:rsidTr="00B112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3999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7F5" w:rsidRPr="00A417F5" w:rsidRDefault="00A417F5" w:rsidP="00A417F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417F5">
              <w:rPr>
                <w:rFonts w:ascii="Consolas" w:hAnsi="Consolas" w:cs="Consolas"/>
                <w:bCs/>
                <w:noProof/>
              </w:rPr>
              <w:t>666462402</w:t>
            </w:r>
          </w:p>
        </w:tc>
      </w:tr>
    </w:tbl>
    <w:p w:rsidR="00A94727" w:rsidRPr="00A94727" w:rsidRDefault="00A94727" w:rsidP="00D42DD5">
      <w:pPr>
        <w:rPr>
          <w:rFonts w:hint="eastAsia"/>
          <w:lang w:val="bg-BG" w:eastAsia="ja-JP"/>
        </w:rPr>
      </w:pPr>
    </w:p>
    <w:sectPr w:rsidR="00A94727" w:rsidRPr="00A9472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094" w:rsidRDefault="00A97094">
      <w:r>
        <w:separator/>
      </w:r>
    </w:p>
  </w:endnote>
  <w:endnote w:type="continuationSeparator" w:id="1">
    <w:p w:rsidR="00A97094" w:rsidRDefault="00A97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EF3378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EF3378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EF3378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EF3378" w:rsidTr="00A97129">
      <w:trPr>
        <w:trHeight w:val="56"/>
      </w:trPr>
      <w:tc>
        <w:tcPr>
          <w:tcW w:w="3119" w:type="dxa"/>
          <w:vAlign w:val="center"/>
        </w:tcPr>
        <w:p w:rsidR="003F3A33" w:rsidRPr="00EF3378" w:rsidRDefault="008B0C41" w:rsidP="006D4D1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 w:rsidRPr="00EF3378">
            <w:rPr>
              <w:rFonts w:eastAsia="Malgun Gothic"/>
              <w:b/>
              <w:i/>
              <w:lang w:eastAsia="ko-KR"/>
            </w:rPr>
            <w:t xml:space="preserve">Telerik </w:t>
          </w:r>
          <w:r w:rsidR="006D4D1D">
            <w:rPr>
              <w:b/>
              <w:i/>
              <w:lang w:eastAsia="ja-JP"/>
            </w:rPr>
            <w:t>Academy</w:t>
          </w:r>
        </w:p>
      </w:tc>
      <w:tc>
        <w:tcPr>
          <w:tcW w:w="3543" w:type="dxa"/>
          <w:vAlign w:val="center"/>
        </w:tcPr>
        <w:p w:rsidR="003F3A33" w:rsidRPr="00EF3378" w:rsidRDefault="003F3A33" w:rsidP="00084F57">
          <w:pPr>
            <w:pStyle w:val="Footer"/>
            <w:spacing w:before="60"/>
          </w:pPr>
          <w:fldSimple w:instr=" PAGE ">
            <w:r w:rsidR="00D47E16">
              <w:rPr>
                <w:noProof/>
              </w:rPr>
              <w:t>1</w:t>
            </w:r>
          </w:fldSimple>
          <w:r w:rsidRPr="00EF3378">
            <w:t xml:space="preserve"> of </w:t>
          </w:r>
          <w:fldSimple w:instr=" NUMPAGES ">
            <w:r w:rsidR="00D47E16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EF3378" w:rsidRDefault="008758B8" w:rsidP="006D4D1D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EF3378">
              <w:rPr>
                <w:rStyle w:val="Hyperlink"/>
                <w:noProof/>
              </w:rPr>
              <w:t>facebook.com/Tele</w:t>
            </w:r>
            <w:r w:rsidRPr="00EF3378">
              <w:rPr>
                <w:rStyle w:val="Hyperlink"/>
                <w:noProof/>
              </w:rPr>
              <w:t>r</w:t>
            </w:r>
            <w:r w:rsidRPr="00EF3378">
              <w:rPr>
                <w:rStyle w:val="Hyperlink"/>
                <w:noProof/>
              </w:rPr>
              <w:t>ik</w:t>
            </w:r>
            <w:r w:rsidRPr="00EF3378">
              <w:rPr>
                <w:rStyle w:val="Hyperlink"/>
                <w:noProof/>
              </w:rPr>
              <w:t>A</w:t>
            </w:r>
            <w:r w:rsidRPr="00EF3378">
              <w:rPr>
                <w:rStyle w:val="Hyperlink"/>
                <w:noProof/>
              </w:rPr>
              <w:t>cademy</w:t>
            </w:r>
          </w:hyperlink>
          <w:r w:rsidRPr="00EF337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EF3378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094" w:rsidRDefault="00A97094">
      <w:r>
        <w:separator/>
      </w:r>
    </w:p>
  </w:footnote>
  <w:footnote w:type="continuationSeparator" w:id="1">
    <w:p w:rsidR="00A97094" w:rsidRDefault="00A97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47E16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EF3378" w:rsidP="00A9626F">
          <w:pPr>
            <w:pStyle w:val="Header"/>
            <w:spacing w:before="60" w:line="240" w:lineRule="exact"/>
          </w:pPr>
          <w:r>
            <w:t xml:space="preserve">31 </w:t>
          </w:r>
          <w:r w:rsidR="008758B8">
            <w:rPr>
              <w:lang w:val="bg-BG"/>
            </w:rPr>
            <w:t>“</w:t>
          </w:r>
          <w:r w:rsidR="008B0C41">
            <w:t>Alexander Malinov</w:t>
          </w:r>
          <w:r w:rsidR="008758B8">
            <w:rPr>
              <w:lang w:val="bg-BG"/>
            </w:rPr>
            <w:t>“</w:t>
          </w:r>
          <w:r w:rsidR="008B0C41">
            <w:t xml:space="preserve"> </w:t>
          </w:r>
          <w:r>
            <w:t>Blvd.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Pr="00EF3378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64825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D34D2"/>
    <w:rsid w:val="000E494F"/>
    <w:rsid w:val="000E532F"/>
    <w:rsid w:val="000E5B81"/>
    <w:rsid w:val="000E6EA7"/>
    <w:rsid w:val="00110D80"/>
    <w:rsid w:val="0011574E"/>
    <w:rsid w:val="001248BE"/>
    <w:rsid w:val="00125006"/>
    <w:rsid w:val="001335FD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2141"/>
    <w:rsid w:val="001C6B8B"/>
    <w:rsid w:val="001E177B"/>
    <w:rsid w:val="00213EAA"/>
    <w:rsid w:val="002256CC"/>
    <w:rsid w:val="0023691D"/>
    <w:rsid w:val="00237CCE"/>
    <w:rsid w:val="00241424"/>
    <w:rsid w:val="00244B86"/>
    <w:rsid w:val="0025114C"/>
    <w:rsid w:val="002527E0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2F443C"/>
    <w:rsid w:val="003025F1"/>
    <w:rsid w:val="003317EE"/>
    <w:rsid w:val="003349A0"/>
    <w:rsid w:val="00335748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0DFB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2627"/>
    <w:rsid w:val="00423BAB"/>
    <w:rsid w:val="004254EE"/>
    <w:rsid w:val="00427E80"/>
    <w:rsid w:val="00427EC6"/>
    <w:rsid w:val="00430107"/>
    <w:rsid w:val="004452F2"/>
    <w:rsid w:val="00446410"/>
    <w:rsid w:val="00453CA4"/>
    <w:rsid w:val="00460E19"/>
    <w:rsid w:val="0046113A"/>
    <w:rsid w:val="004616E5"/>
    <w:rsid w:val="00463C9C"/>
    <w:rsid w:val="00463EEF"/>
    <w:rsid w:val="0046628E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1A57"/>
    <w:rsid w:val="004D7BAC"/>
    <w:rsid w:val="004E19BB"/>
    <w:rsid w:val="004E665D"/>
    <w:rsid w:val="004F4710"/>
    <w:rsid w:val="00502A78"/>
    <w:rsid w:val="0051316B"/>
    <w:rsid w:val="00513183"/>
    <w:rsid w:val="0052211C"/>
    <w:rsid w:val="0052352B"/>
    <w:rsid w:val="00535770"/>
    <w:rsid w:val="005361C2"/>
    <w:rsid w:val="0053698C"/>
    <w:rsid w:val="005414FD"/>
    <w:rsid w:val="005429F8"/>
    <w:rsid w:val="00552A9F"/>
    <w:rsid w:val="00552DDB"/>
    <w:rsid w:val="005531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0B8B"/>
    <w:rsid w:val="005A2EF8"/>
    <w:rsid w:val="005B0D5C"/>
    <w:rsid w:val="005B5309"/>
    <w:rsid w:val="005D3301"/>
    <w:rsid w:val="005D3F6F"/>
    <w:rsid w:val="005D52F9"/>
    <w:rsid w:val="005E3FFE"/>
    <w:rsid w:val="005E7691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9433A"/>
    <w:rsid w:val="006A7D51"/>
    <w:rsid w:val="006B01AC"/>
    <w:rsid w:val="006B13C8"/>
    <w:rsid w:val="006C38CD"/>
    <w:rsid w:val="006D04FB"/>
    <w:rsid w:val="006D0EED"/>
    <w:rsid w:val="006D1308"/>
    <w:rsid w:val="006D4D1D"/>
    <w:rsid w:val="006E4384"/>
    <w:rsid w:val="006E76A6"/>
    <w:rsid w:val="006F0602"/>
    <w:rsid w:val="00702E43"/>
    <w:rsid w:val="00705732"/>
    <w:rsid w:val="00705F7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70087"/>
    <w:rsid w:val="00787CC8"/>
    <w:rsid w:val="00790B8C"/>
    <w:rsid w:val="007A381A"/>
    <w:rsid w:val="007A5892"/>
    <w:rsid w:val="007B2F61"/>
    <w:rsid w:val="007C4F57"/>
    <w:rsid w:val="007D1D3D"/>
    <w:rsid w:val="007D7773"/>
    <w:rsid w:val="007E26BB"/>
    <w:rsid w:val="007E3DB6"/>
    <w:rsid w:val="007E682E"/>
    <w:rsid w:val="007E6837"/>
    <w:rsid w:val="007E7FC1"/>
    <w:rsid w:val="00800BC7"/>
    <w:rsid w:val="00804750"/>
    <w:rsid w:val="008069D4"/>
    <w:rsid w:val="00822482"/>
    <w:rsid w:val="00823DEE"/>
    <w:rsid w:val="00827AA4"/>
    <w:rsid w:val="0083015F"/>
    <w:rsid w:val="00837291"/>
    <w:rsid w:val="00840E37"/>
    <w:rsid w:val="0084132D"/>
    <w:rsid w:val="008471B5"/>
    <w:rsid w:val="00847872"/>
    <w:rsid w:val="008514AF"/>
    <w:rsid w:val="008571CD"/>
    <w:rsid w:val="00862777"/>
    <w:rsid w:val="00863BC6"/>
    <w:rsid w:val="0086473A"/>
    <w:rsid w:val="0087049B"/>
    <w:rsid w:val="00872BA1"/>
    <w:rsid w:val="008758B8"/>
    <w:rsid w:val="00887AEA"/>
    <w:rsid w:val="00895207"/>
    <w:rsid w:val="00896023"/>
    <w:rsid w:val="008B0C41"/>
    <w:rsid w:val="008B2591"/>
    <w:rsid w:val="008B5C37"/>
    <w:rsid w:val="008B67CB"/>
    <w:rsid w:val="008B7AAA"/>
    <w:rsid w:val="008D292C"/>
    <w:rsid w:val="008D388A"/>
    <w:rsid w:val="008D4936"/>
    <w:rsid w:val="008D5082"/>
    <w:rsid w:val="008D61D9"/>
    <w:rsid w:val="008E15AD"/>
    <w:rsid w:val="008E61EC"/>
    <w:rsid w:val="008F7DA1"/>
    <w:rsid w:val="009056AF"/>
    <w:rsid w:val="00905C1E"/>
    <w:rsid w:val="009128CD"/>
    <w:rsid w:val="0091699D"/>
    <w:rsid w:val="0091723A"/>
    <w:rsid w:val="009247A7"/>
    <w:rsid w:val="00931142"/>
    <w:rsid w:val="00936A7E"/>
    <w:rsid w:val="009370B8"/>
    <w:rsid w:val="00940E9B"/>
    <w:rsid w:val="00941EE5"/>
    <w:rsid w:val="0094299D"/>
    <w:rsid w:val="0095490F"/>
    <w:rsid w:val="00957512"/>
    <w:rsid w:val="00971AB8"/>
    <w:rsid w:val="00974800"/>
    <w:rsid w:val="00977449"/>
    <w:rsid w:val="00991301"/>
    <w:rsid w:val="009A5151"/>
    <w:rsid w:val="009A534F"/>
    <w:rsid w:val="009B1833"/>
    <w:rsid w:val="009B46EB"/>
    <w:rsid w:val="009E5CA1"/>
    <w:rsid w:val="009E717D"/>
    <w:rsid w:val="00A046D8"/>
    <w:rsid w:val="00A271AE"/>
    <w:rsid w:val="00A367AD"/>
    <w:rsid w:val="00A417F5"/>
    <w:rsid w:val="00A45C57"/>
    <w:rsid w:val="00A461BD"/>
    <w:rsid w:val="00A65F4A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094"/>
    <w:rsid w:val="00A97129"/>
    <w:rsid w:val="00AA25F7"/>
    <w:rsid w:val="00AB15CE"/>
    <w:rsid w:val="00AC73A6"/>
    <w:rsid w:val="00AC7895"/>
    <w:rsid w:val="00AE5F07"/>
    <w:rsid w:val="00AF3BA0"/>
    <w:rsid w:val="00B05F43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7509A"/>
    <w:rsid w:val="00B76F7A"/>
    <w:rsid w:val="00B8107E"/>
    <w:rsid w:val="00B864B2"/>
    <w:rsid w:val="00B92CDB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528EC"/>
    <w:rsid w:val="00C6486F"/>
    <w:rsid w:val="00C72A77"/>
    <w:rsid w:val="00C74A16"/>
    <w:rsid w:val="00C75802"/>
    <w:rsid w:val="00C76356"/>
    <w:rsid w:val="00C778C6"/>
    <w:rsid w:val="00C80649"/>
    <w:rsid w:val="00C905DA"/>
    <w:rsid w:val="00C90741"/>
    <w:rsid w:val="00C90C64"/>
    <w:rsid w:val="00CA1113"/>
    <w:rsid w:val="00CB619C"/>
    <w:rsid w:val="00CB7622"/>
    <w:rsid w:val="00CC074D"/>
    <w:rsid w:val="00CC0A1F"/>
    <w:rsid w:val="00CD587F"/>
    <w:rsid w:val="00CF151C"/>
    <w:rsid w:val="00CF2197"/>
    <w:rsid w:val="00D03530"/>
    <w:rsid w:val="00D10D97"/>
    <w:rsid w:val="00D164DC"/>
    <w:rsid w:val="00D25231"/>
    <w:rsid w:val="00D25FAB"/>
    <w:rsid w:val="00D31CE4"/>
    <w:rsid w:val="00D42DD5"/>
    <w:rsid w:val="00D44C79"/>
    <w:rsid w:val="00D45455"/>
    <w:rsid w:val="00D47E16"/>
    <w:rsid w:val="00D522F6"/>
    <w:rsid w:val="00D551F8"/>
    <w:rsid w:val="00D66760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B3413"/>
    <w:rsid w:val="00DC2114"/>
    <w:rsid w:val="00DD2674"/>
    <w:rsid w:val="00DD2EBC"/>
    <w:rsid w:val="00DE0129"/>
    <w:rsid w:val="00DF1A77"/>
    <w:rsid w:val="00DF4650"/>
    <w:rsid w:val="00DF4841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6665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3CF"/>
    <w:rsid w:val="00EE1904"/>
    <w:rsid w:val="00EF3378"/>
    <w:rsid w:val="00EF72FB"/>
    <w:rsid w:val="00F030AF"/>
    <w:rsid w:val="00F14419"/>
    <w:rsid w:val="00F155FD"/>
    <w:rsid w:val="00F1789F"/>
    <w:rsid w:val="00F20488"/>
    <w:rsid w:val="00F25677"/>
    <w:rsid w:val="00F30CB3"/>
    <w:rsid w:val="00F35CD4"/>
    <w:rsid w:val="00F44305"/>
    <w:rsid w:val="00F5031A"/>
    <w:rsid w:val="00F62CEE"/>
    <w:rsid w:val="00F63FE6"/>
    <w:rsid w:val="00F642FA"/>
    <w:rsid w:val="00F6536E"/>
    <w:rsid w:val="00F7424F"/>
    <w:rsid w:val="00F845B7"/>
    <w:rsid w:val="00F95498"/>
    <w:rsid w:val="00FC3BEF"/>
    <w:rsid w:val="00FE0AEC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41C02-52C5-48EF-BC5A-AF0F212A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755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2014-04-24T09:41:00Z</dcterms:created>
  <dcterms:modified xsi:type="dcterms:W3CDTF">2014-04-24T09:41:00Z</dcterms:modified>
</cp:coreProperties>
</file>