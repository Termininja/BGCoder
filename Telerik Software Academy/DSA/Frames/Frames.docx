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1C5618">
        <w:t>1</w:t>
      </w:r>
      <w:r w:rsidR="008B0C41" w:rsidRPr="00A85EDE">
        <w:t xml:space="preserve"> – </w:t>
      </w:r>
      <w:r w:rsidR="00DE6C3E">
        <w:rPr>
          <w:noProof/>
        </w:rPr>
        <w:t>Frames</w:t>
      </w:r>
    </w:p>
    <w:p w:rsidR="00B55646" w:rsidRDefault="00DE6C3E" w:rsidP="00ED3504">
      <w:r>
        <w:t xml:space="preserve">We are given </w:t>
      </w:r>
      <w:r w:rsidRPr="001C5618">
        <w:rPr>
          <w:b/>
        </w:rPr>
        <w:t>N rectangular frames</w:t>
      </w:r>
      <w:r>
        <w:t xml:space="preserve"> of different sizes (duplicates are allowed). Write a program to </w:t>
      </w:r>
      <w:r w:rsidRPr="001C5618">
        <w:rPr>
          <w:b/>
        </w:rPr>
        <w:t>find all unique ways we can reorder these frames</w:t>
      </w:r>
      <w:r>
        <w:t xml:space="preserve"> by exchanging their order and flipping them.</w:t>
      </w:r>
    </w:p>
    <w:p w:rsidR="00DE6C3E" w:rsidRDefault="001C5618" w:rsidP="00DE6C3E">
      <w:r>
        <w:t>For example, if w</w:t>
      </w:r>
      <w:r w:rsidR="00DE6C3E">
        <w:t>e have 3 frames of sizes (2, 3), (2, 2) and (3, 2)</w:t>
      </w:r>
      <w:r>
        <w:t>,w</w:t>
      </w:r>
      <w:r w:rsidR="00DE6C3E">
        <w:t xml:space="preserve">e can reorder them in </w:t>
      </w:r>
      <w:r>
        <w:t xml:space="preserve">the following </w:t>
      </w:r>
      <w:r w:rsidR="00DE6C3E">
        <w:t>12 unique ways: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8"/>
        <w:gridCol w:w="2549"/>
        <w:gridCol w:w="2549"/>
        <w:gridCol w:w="2549"/>
      </w:tblGrid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(2, 3)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(2, 3)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(3,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(3, 2) | (3, 2)</w:t>
            </w:r>
          </w:p>
        </w:tc>
      </w:tr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2)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3) | (2,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(3, 2) | (2, 2)</w:t>
            </w:r>
          </w:p>
        </w:tc>
      </w:tr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2)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3) | (2,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(3, 2) | (2, 2)</w:t>
            </w:r>
          </w:p>
        </w:tc>
      </w:tr>
    </w:tbl>
    <w:p w:rsidR="00ED3504" w:rsidRPr="00A85EDE" w:rsidRDefault="00ED3504" w:rsidP="00A85EDE">
      <w:pPr>
        <w:pStyle w:val="Heading3"/>
      </w:pPr>
      <w:r w:rsidRPr="00A85EDE"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>starts with an integer N at the first line. At the next N lines the sizes of the input frames are given (two integers separated by space describes each frame).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782149">
        <w:t xml:space="preserve">starts with an integer K at the first line – the number of unique orderings of the frames. At the next K lines the </w:t>
      </w:r>
      <w:r w:rsidR="001C5618">
        <w:t xml:space="preserve">unique orderings of the </w:t>
      </w:r>
      <w:r w:rsidR="00782149">
        <w:t>frames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bookmarkStart w:id="0" w:name="_GoBack"/>
      <w:bookmarkEnd w:id="0"/>
      <w:r w:rsidR="000A0A00"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2 3</w:t>
            </w:r>
          </w:p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2 2</w:t>
            </w:r>
          </w:p>
          <w:p w:rsidR="00782149" w:rsidRP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3 2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782149" w:rsidRDefault="00782149" w:rsidP="00E5157B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12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(2, 3)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(2, 3)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(3,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(3,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3)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(3, 2)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3)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(3, 2) | (2, 2)</w:t>
            </w:r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685" w:rsidRDefault="00052685">
      <w:r>
        <w:separator/>
      </w:r>
    </w:p>
  </w:endnote>
  <w:endnote w:type="continuationSeparator" w:id="1">
    <w:p w:rsidR="00052685" w:rsidRDefault="00052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881FBA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0A0A00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0A0A00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81FB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685" w:rsidRDefault="00052685">
      <w:r>
        <w:separator/>
      </w:r>
    </w:p>
  </w:footnote>
  <w:footnote w:type="continuationSeparator" w:id="1">
    <w:p w:rsidR="00052685" w:rsidRDefault="000526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81FB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52685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0A00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1FBA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5437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7D57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BABD-C0E0-491A-A818-1E589CAD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1753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1646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Slavi</cp:lastModifiedBy>
  <cp:revision>26</cp:revision>
  <cp:lastPrinted>2011-11-24T17:37:00Z</cp:lastPrinted>
  <dcterms:created xsi:type="dcterms:W3CDTF">2012-12-19T17:26:00Z</dcterms:created>
  <dcterms:modified xsi:type="dcterms:W3CDTF">2014-09-14T09:35:00Z</dcterms:modified>
</cp:coreProperties>
</file>