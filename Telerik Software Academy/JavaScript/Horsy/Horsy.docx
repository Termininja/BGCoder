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9C2E1E">
        <w:t>2</w:t>
      </w:r>
      <w:r w:rsidR="008B0C41" w:rsidRPr="00A85EDE">
        <w:t xml:space="preserve"> –</w:t>
      </w:r>
      <w:r w:rsidR="00084483">
        <w:t xml:space="preserve"> </w:t>
      </w:r>
      <w:r w:rsidR="00B81724">
        <w:t>Horsy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084483">
        <w:rPr>
          <w:b w:val="0"/>
        </w:rPr>
        <w:t xml:space="preserve"> </w:t>
      </w:r>
      <w:r w:rsidR="006D14B0">
        <w:t>The rows are zero-based.</w:t>
      </w:r>
      <w:r w:rsidR="00084483">
        <w:t xml:space="preserve"> 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:rsidR="00B81724" w:rsidRDefault="00B81724" w:rsidP="00B81724">
      <w:pPr>
        <w:ind w:left="3600"/>
      </w:pPr>
      <w:r w:rsidRPr="00B81724">
        <w:rPr>
          <w:noProof/>
        </w:rPr>
        <w:drawing>
          <wp:inline distT="0" distB="0" distL="0" distR="0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 w:rsidR="00084483"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go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CF33F4">
        <w:rPr>
          <w:b/>
        </w:rPr>
        <w:t xml:space="preserve"> </w:t>
      </w:r>
      <w:r w:rsidR="00677A53">
        <w:rPr>
          <w:b/>
        </w:rPr>
        <w:t>jumps</w:t>
      </w:r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:rsidR="009C2E1E" w:rsidRDefault="009C2E1E" w:rsidP="009C2E1E">
      <w:r>
        <w:t xml:space="preserve">You start always at </w:t>
      </w:r>
      <w:r w:rsidR="00EF4F5F">
        <w:t>bottom-right cell (row-1, col-1).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>Go go Horsy! Collected 1 weeds</w:t>
      </w:r>
      <w:r w:rsidRPr="0040151B">
        <w:rPr>
          <w:b/>
        </w:rPr>
        <w:t>"</w:t>
      </w:r>
    </w:p>
    <w:p w:rsidR="0040151B" w:rsidRDefault="00D259BE" w:rsidP="0040151B">
      <w:r w:rsidRPr="00D259B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:rsidR="003D79B2" w:rsidRDefault="003D79B2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:rsidR="0040151B" w:rsidRDefault="00021ACC" w:rsidP="00D259BE">
      <w:pPr>
        <w:ind w:left="2880"/>
      </w:pPr>
      <w:r w:rsidRPr="00021ACC">
        <w:rPr>
          <w:noProof/>
        </w:rPr>
        <w:drawing>
          <wp:inline distT="0" distB="0" distL="0" distR="0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</w:t>
      </w:r>
      <w:bookmarkStart w:id="0" w:name="_GoBack"/>
      <w:bookmarkEnd w:id="0"/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>Go go Horsy! Collected SUM weeds</w:t>
      </w:r>
      <w:r w:rsidRPr="00277418">
        <w:rPr>
          <w:b/>
        </w:rPr>
        <w:t>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 w:rsidR="00084483">
        <w:t xml:space="preserve"> </w:t>
      </w:r>
      <w:r w:rsidRPr="00277418">
        <w:rPr>
          <w:b/>
        </w:rPr>
        <w:t>"</w:t>
      </w:r>
      <w:r w:rsidR="00B443A6">
        <w:rPr>
          <w:b/>
        </w:rPr>
        <w:t>Sadly the horse is doomed in JUMPS jumps</w:t>
      </w:r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</w:t>
      </w:r>
      <w:r w:rsidR="00754D63">
        <w:rPr>
          <w:lang w:val="bg-BG"/>
        </w:rPr>
        <w:t>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9C7AA7" w:rsidRPr="00552A9F" w:rsidTr="00CF33F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args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F9B" w:rsidRDefault="00F61F9B">
      <w:r>
        <w:separator/>
      </w:r>
    </w:p>
  </w:endnote>
  <w:endnote w:type="continuationSeparator" w:id="1">
    <w:p w:rsidR="00F61F9B" w:rsidRDefault="00F61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082D4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:rsidTr="00A97129">
      <w:trPr>
        <w:trHeight w:val="56"/>
      </w:trPr>
      <w:tc>
        <w:tcPr>
          <w:tcW w:w="3119" w:type="dxa"/>
          <w:vAlign w:val="center"/>
        </w:tcPr>
        <w:p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082D40" w:rsidRPr="000E532F" w:rsidRDefault="00A56E22" w:rsidP="00084F57">
          <w:pPr>
            <w:pStyle w:val="Footer"/>
            <w:spacing w:before="60"/>
          </w:pPr>
          <w:r w:rsidRPr="000E532F">
            <w:fldChar w:fldCharType="begin"/>
          </w:r>
          <w:r w:rsidR="00082D40" w:rsidRPr="000E532F">
            <w:instrText xml:space="preserve"> PAGE </w:instrText>
          </w:r>
          <w:r w:rsidRPr="000E532F">
            <w:fldChar w:fldCharType="separate"/>
          </w:r>
          <w:r w:rsidR="00084483">
            <w:rPr>
              <w:noProof/>
            </w:rPr>
            <w:t>2</w:t>
          </w:r>
          <w:r w:rsidRPr="000E532F">
            <w:fldChar w:fldCharType="end"/>
          </w:r>
          <w:r w:rsidR="00082D40" w:rsidRPr="000E532F">
            <w:t xml:space="preserve"> of </w:t>
          </w:r>
          <w:r>
            <w:fldChar w:fldCharType="begin"/>
          </w:r>
          <w:r w:rsidR="00B61E6F">
            <w:instrText xml:space="preserve"> NUMPAGES </w:instrText>
          </w:r>
          <w:r>
            <w:fldChar w:fldCharType="separate"/>
          </w:r>
          <w:r w:rsidR="000844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082D40" w:rsidRPr="008758B8" w:rsidRDefault="00A56E22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F9B" w:rsidRDefault="00F61F9B">
      <w:r>
        <w:separator/>
      </w:r>
    </w:p>
  </w:footnote>
  <w:footnote w:type="continuationSeparator" w:id="1">
    <w:p w:rsidR="00F61F9B" w:rsidRDefault="00F61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082D40" w:rsidRPr="0017625F" w:rsidTr="008758B8">
      <w:trPr>
        <w:trHeight w:val="675"/>
      </w:trPr>
      <w:tc>
        <w:tcPr>
          <w:tcW w:w="2547" w:type="dxa"/>
        </w:tcPr>
        <w:p w:rsidR="00082D40" w:rsidRPr="0017625F" w:rsidRDefault="00082D4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Malinov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082D40" w:rsidRDefault="00A56E22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</w:p>
        <w:p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483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3205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57F02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56E22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CF33F4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1F9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FC4A-51A2-4D0A-8BF5-9CD5915A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2165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Ninja</cp:lastModifiedBy>
  <cp:revision>196</cp:revision>
  <cp:lastPrinted>2014-05-20T08:19:00Z</cp:lastPrinted>
  <dcterms:created xsi:type="dcterms:W3CDTF">2013-09-12T16:06:00Z</dcterms:created>
  <dcterms:modified xsi:type="dcterms:W3CDTF">2017-09-16T08:26:00Z</dcterms:modified>
</cp:coreProperties>
</file>