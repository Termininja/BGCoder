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6C2CF7">
        <w:t>2</w:t>
      </w:r>
      <w:r w:rsidR="008B0C41" w:rsidRPr="00A85EDE">
        <w:t xml:space="preserve"> – </w:t>
      </w:r>
      <w:r w:rsidR="00F0566F">
        <w:t>Text to Number</w:t>
      </w:r>
    </w:p>
    <w:p w:rsidR="00F0566F" w:rsidRDefault="00F0566F" w:rsidP="00F0566F">
      <w:r>
        <w:t>You are given a text</w:t>
      </w:r>
      <w:r w:rsidR="00881E1A">
        <w:t xml:space="preserve"> and a number</w:t>
      </w:r>
      <w:r w:rsidR="002123C7">
        <w:t xml:space="preserve"> (M)</w:t>
      </w:r>
      <w:r>
        <w:t xml:space="preserve">. This text can contain </w:t>
      </w:r>
      <w:r w:rsidRPr="005E20EB">
        <w:rPr>
          <w:b/>
        </w:rPr>
        <w:t>digits</w:t>
      </w:r>
      <w:r>
        <w:t xml:space="preserve">, </w:t>
      </w:r>
      <w:r w:rsidRPr="005E20EB">
        <w:rPr>
          <w:b/>
        </w:rPr>
        <w:t>Latin letters</w:t>
      </w:r>
      <w:r>
        <w:t xml:space="preserve"> (both capital and letter case) and </w:t>
      </w:r>
      <w:r w:rsidR="005E20EB" w:rsidRPr="005E20EB">
        <w:rPr>
          <w:b/>
        </w:rPr>
        <w:t xml:space="preserve">any other </w:t>
      </w:r>
      <w:r w:rsidR="00DB04B2">
        <w:rPr>
          <w:b/>
        </w:rPr>
        <w:t>symbols</w:t>
      </w:r>
      <w:r w:rsidR="005E20EB">
        <w:t xml:space="preserve">, </w:t>
      </w:r>
      <w:r w:rsidRPr="005E20EB">
        <w:rPr>
          <w:b/>
        </w:rPr>
        <w:t xml:space="preserve">except </w:t>
      </w:r>
      <w:r w:rsidR="005E20EB" w:rsidRPr="005E20EB">
        <w:rPr>
          <w:b/>
        </w:rPr>
        <w:t>for '@'</w:t>
      </w:r>
      <w:r w:rsidR="005E20EB" w:rsidRPr="005E20EB">
        <w:t>.</w:t>
      </w:r>
      <w:r w:rsidR="0076567E">
        <w:t xml:space="preserve"> The number is used to the parsing of the text.</w:t>
      </w:r>
    </w:p>
    <w:p w:rsidR="005E20EB" w:rsidRDefault="005E20EB" w:rsidP="00F0566F">
      <w:r>
        <w:t xml:space="preserve">Your task is to </w:t>
      </w:r>
      <w:r w:rsidR="00E019E5">
        <w:t>go through all characters of the text and, starting from RESULT = 0, to perform the following operations:</w:t>
      </w:r>
    </w:p>
    <w:p w:rsidR="00E019E5" w:rsidRDefault="00E019E5" w:rsidP="00E019E5">
      <w:pPr>
        <w:pStyle w:val="ColorfulList-Accent1"/>
        <w:numPr>
          <w:ilvl w:val="0"/>
          <w:numId w:val="28"/>
        </w:numPr>
      </w:pPr>
      <w:r>
        <w:t xml:space="preserve">If the current character is '@', stop the program and print the </w:t>
      </w:r>
      <w:r w:rsidR="00042411">
        <w:t>RESULT</w:t>
      </w:r>
    </w:p>
    <w:p w:rsidR="00E019E5" w:rsidRDefault="00CC6ECF" w:rsidP="00E019E5">
      <w:pPr>
        <w:pStyle w:val="ColorfulList-Accent1"/>
        <w:numPr>
          <w:ilvl w:val="0"/>
          <w:numId w:val="28"/>
        </w:numPr>
      </w:pPr>
      <w:r>
        <w:t xml:space="preserve">If the current character is a digit (0-9), then multiply the </w:t>
      </w:r>
      <w:r w:rsidR="00E30E5F">
        <w:t xml:space="preserve">RESULT </w:t>
      </w:r>
      <w:r>
        <w:t>by this digit</w:t>
      </w:r>
    </w:p>
    <w:p w:rsidR="00CC6ECF" w:rsidRDefault="00CC6ECF" w:rsidP="00E019E5">
      <w:pPr>
        <w:pStyle w:val="ColorfulList-Accent1"/>
        <w:numPr>
          <w:ilvl w:val="0"/>
          <w:numId w:val="28"/>
        </w:numPr>
      </w:pPr>
      <w:r>
        <w:t xml:space="preserve">If the current character is a letter, add its number from the Latin alphabet to </w:t>
      </w:r>
      <w:r w:rsidR="00E30E5F">
        <w:t>RESULT</w:t>
      </w:r>
      <w:r w:rsidR="008B3A1F">
        <w:t>. 'A' is with number 0</w:t>
      </w:r>
    </w:p>
    <w:p w:rsidR="005E20EB" w:rsidRDefault="00881E1A" w:rsidP="004A65A7">
      <w:pPr>
        <w:pStyle w:val="ColorfulList-Accent1"/>
        <w:numPr>
          <w:ilvl w:val="0"/>
          <w:numId w:val="28"/>
        </w:numPr>
      </w:pPr>
      <w:r>
        <w:t xml:space="preserve">If the current </w:t>
      </w:r>
      <w:r w:rsidR="00DB04B2">
        <w:t>character is a symbol</w:t>
      </w:r>
      <w:r w:rsidR="00655D85">
        <w:t xml:space="preserve">, that is different from the ones above, create module </w:t>
      </w:r>
      <w:r w:rsidR="00D32746">
        <w:t xml:space="preserve">of the RESULT </w:t>
      </w:r>
      <w:r w:rsidR="00655D85">
        <w:t>by the provided number</w:t>
      </w:r>
      <w:r w:rsidR="000C2661">
        <w:t xml:space="preserve"> (M)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C3010F" w:rsidRDefault="00ED3504" w:rsidP="00B1139F">
      <w:r>
        <w:t>The i</w:t>
      </w:r>
      <w:r w:rsidRPr="00552A9F">
        <w:t xml:space="preserve">nput data </w:t>
      </w:r>
      <w:r w:rsidR="00CD49FD">
        <w:t xml:space="preserve">is given at the standard input. </w:t>
      </w:r>
    </w:p>
    <w:p w:rsidR="00C3010F" w:rsidRDefault="00C3010F" w:rsidP="00B1139F">
      <w:r>
        <w:t>It consists of two lines:</w:t>
      </w:r>
    </w:p>
    <w:p w:rsidR="00C3010F" w:rsidRDefault="00C3010F" w:rsidP="00C3010F">
      <w:pPr>
        <w:pStyle w:val="ColorfulList-Accent1"/>
        <w:numPr>
          <w:ilvl w:val="0"/>
          <w:numId w:val="29"/>
        </w:numPr>
      </w:pPr>
      <w:r>
        <w:t>The first one contains the number</w:t>
      </w:r>
      <w:r w:rsidR="00EE0426">
        <w:t xml:space="preserve"> M</w:t>
      </w:r>
      <w:r>
        <w:t>, that is used for the module of the result</w:t>
      </w:r>
    </w:p>
    <w:p w:rsidR="00C3010F" w:rsidRDefault="00C3010F" w:rsidP="00C3010F">
      <w:pPr>
        <w:pStyle w:val="ColorfulList-Accent1"/>
        <w:numPr>
          <w:ilvl w:val="0"/>
          <w:numId w:val="29"/>
        </w:numPr>
      </w:pPr>
      <w:r>
        <w:t>The second line contains the text</w:t>
      </w:r>
    </w:p>
    <w:p w:rsidR="00ED3504" w:rsidRPr="00C3010F" w:rsidRDefault="006707DE" w:rsidP="00B1139F">
      <w:r>
        <w:t xml:space="preserve">The </w:t>
      </w:r>
      <w:r w:rsidR="004936AE">
        <w:t>input will be valid</w:t>
      </w:r>
      <w:r w:rsidR="00D831CC">
        <w:t>, in the specified format, wit</w:t>
      </w:r>
      <w:r w:rsidR="00B1139F">
        <w:t>hin the constraints given below</w:t>
      </w:r>
      <w:r w:rsidR="00ED3504" w:rsidRPr="00552A9F">
        <w:t xml:space="preserve">. There is no need to check </w:t>
      </w:r>
      <w:r w:rsidR="00B1139F">
        <w:t>the input data</w:t>
      </w:r>
      <w:r w:rsidR="00ED3504"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538F9" w:rsidP="00782149">
      <w:r>
        <w:t>Print the result from the parsing</w:t>
      </w:r>
      <w:r w:rsidR="00B86AE8">
        <w:t xml:space="preserve"> (RESULT)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257282" w:rsidRDefault="00257282" w:rsidP="00ED4464">
      <w:pPr>
        <w:numPr>
          <w:ilvl w:val="0"/>
          <w:numId w:val="20"/>
        </w:numPr>
        <w:spacing w:before="0" w:after="0"/>
        <w:jc w:val="left"/>
      </w:pPr>
      <w:r>
        <w:t>M will always be between 2000 and 10 000</w:t>
      </w:r>
    </w:p>
    <w:p w:rsidR="00257282" w:rsidRDefault="00257282" w:rsidP="00ED4464">
      <w:pPr>
        <w:numPr>
          <w:ilvl w:val="0"/>
          <w:numId w:val="20"/>
        </w:numPr>
        <w:spacing w:before="0" w:after="0"/>
        <w:jc w:val="left"/>
      </w:pPr>
      <w:r>
        <w:t>The length of the text will always be less than 100 000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B81285">
        <w:t>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685804" w:rsidRPr="00552A9F" w:rsidRDefault="00ED3504" w:rsidP="004A65A7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81285">
        <w:t>16</w:t>
      </w:r>
      <w:r w:rsidRPr="00552A9F">
        <w:t xml:space="preserve">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10203" w:type="dxa"/>
        <w:tblInd w:w="100" w:type="dxa"/>
        <w:tblLayout w:type="fixed"/>
        <w:tblLook w:val="0000"/>
      </w:tblPr>
      <w:tblGrid>
        <w:gridCol w:w="4427"/>
        <w:gridCol w:w="1051"/>
        <w:gridCol w:w="4725"/>
      </w:tblGrid>
      <w:tr w:rsidR="008B3A1F" w:rsidRPr="00552A9F" w:rsidTr="003F76EC">
        <w:tc>
          <w:tcPr>
            <w:tcW w:w="4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A1F" w:rsidRPr="00552A9F" w:rsidRDefault="008B3A1F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A1F" w:rsidRPr="00552A9F" w:rsidRDefault="008B3A1F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A1F" w:rsidRDefault="008B3A1F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B64FC8" w:rsidRPr="00552A9F" w:rsidTr="003F76EC">
        <w:tc>
          <w:tcPr>
            <w:tcW w:w="4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2001</w:t>
            </w:r>
          </w:p>
          <w:p w:rsidR="00B64FC8" w:rsidRDefault="00B64FC8" w:rsidP="00B64FC8">
            <w:pPr>
              <w:spacing w:before="0" w:after="0"/>
              <w:rPr>
                <w:rStyle w:val="Strong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Hello .NET 5! My name is Peter 8-)@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FC8" w:rsidRDefault="00B64FC8" w:rsidP="00837A62">
            <w:pPr>
              <w:spacing w:before="0" w:after="0"/>
              <w:rPr>
                <w:rStyle w:val="Strong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518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0 + 7(H) = 7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7 + 4(e) = 11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11 + 11(l) = 22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 + 11(l) = 33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33 + 14(o) = 47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47 % 2001( ) = 47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47 % 2001(.) = 47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47 + 13(N) = 60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60 + 4(E) = 64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64 + 19(T) = 83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83 % 2001( ) = 83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83 * 5(5) = 415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415 % 2001(!) = 415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lastRenderedPageBreak/>
              <w:t>RESULT = 415 % 2001( ) = 415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415 + 12(M) = 427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427 + 24(y) = 451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451 % 2001( ) = 451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451 + 13(n) = 464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464 + 0(a) = 464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464 + 12(m) = 476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476 + 4(e) = 480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480 % 2001( ) = 480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480 + 8(i) = 488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488 + 18(s) = 506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506 % 2001( ) = 506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506 + 15(P) = 521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521 + 4(e) = 525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525 + 19(t) = 544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544 + 4(e) = 548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548 + 17(r) = 565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565 % 2001( ) = 565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565 * 8(8) = 4520</w:t>
            </w:r>
          </w:p>
          <w:p w:rsidR="00B64FC8" w:rsidRPr="003F76EC" w:rsidRDefault="00B64FC8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4520 % 2001(-) = 518</w:t>
            </w:r>
          </w:p>
          <w:p w:rsidR="00B64FC8" w:rsidRDefault="00B64FC8" w:rsidP="00B64FC8">
            <w:pPr>
              <w:spacing w:before="0" w:after="0"/>
              <w:rPr>
                <w:rStyle w:val="Strong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518 % 2001()) = 518</w:t>
            </w:r>
          </w:p>
        </w:tc>
      </w:tr>
      <w:tr w:rsidR="003F76EC" w:rsidRPr="00172147" w:rsidTr="009D7F68">
        <w:trPr>
          <w:trHeight w:val="2350"/>
        </w:trPr>
        <w:tc>
          <w:tcPr>
            <w:tcW w:w="4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lastRenderedPageBreak/>
              <w:t>2222</w:t>
            </w:r>
          </w:p>
          <w:p w:rsidR="003F76EC" w:rsidRPr="00A05549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Starwars 4, 5 and 6 are better that 1, 2 and 3@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C" w:rsidRPr="008B3A1F" w:rsidRDefault="003F76EC" w:rsidP="00B64FC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1332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0 + 18(S) = 18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18 + 19(t) = 37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37 + 0(a) = 37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37 + 17(r) = 54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54 + 22(w) = 76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76 + 0(a) = 76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76 + 17(r) = 93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93 + 18(s) = 111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111 % 2222( ) = 111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111 * 4(4) = 444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444 % 2222(,) = 444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444 % 2222( ) = 444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444 * 5(5) = 2220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2220 % 2222( ) = 2220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2220 + 0(a) = 2220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2220 + 13(n) = 2233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2233 + 3(d) = 2236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2236 % 2222( ) = 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14 * 6(6) = 84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84 % 2222( ) = 84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84 + 0(a) = 84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84 + 17(r) = 101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101 + 4(e) = 105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105 % 2222( ) = 105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105 + 1(b) = 106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106 + 4(e) = 110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110 + 19(t) = 129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129 + 19(t) = 148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148 + 4(e) = 152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152 + 17(r) = 169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169 % 2222( ) = 169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169 + 19(t) = 188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188 + 7(h) = 195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195 + 0(a) = 195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195 + 19(t) = 214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214 % 2222( ) = 214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lastRenderedPageBreak/>
              <w:t>RESULT = 214 * 1(1) = 214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214 % 2222(,) = 214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214 % 2222( ) = 214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214 * 2(2) = 428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428 % 2222( ) = 428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428 + 0(a) = 428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428 + 13(n) = 441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441 + 3(d) = 444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444 % 2222( ) = 444</w:t>
            </w:r>
          </w:p>
          <w:p w:rsidR="003F76EC" w:rsidRPr="00B64FC8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  <w:lang w:val="bg-BG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444 * 3(3) = 1332</w:t>
            </w:r>
          </w:p>
        </w:tc>
      </w:tr>
      <w:tr w:rsidR="003F76EC" w:rsidRPr="00172147" w:rsidTr="009D7F68">
        <w:trPr>
          <w:trHeight w:val="20"/>
        </w:trPr>
        <w:tc>
          <w:tcPr>
            <w:tcW w:w="4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lastRenderedPageBreak/>
              <w:t>9999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My nickname, when I was 25, was Pencho8473848399 ;-)@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2943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0 + 12(M) = 12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12 + 24(y) = 36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36 % 9999( ) = 36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36 + 13(n) = 49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49 + 8(i) = 57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57 + 2(c) = 59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59 + 10(k) = 69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69 + 13(n) = 82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82 + 0(a) = 82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82 + 12(m) = 94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94 + 4(e) = 98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98 % 9999(,) = 98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98 % 9999( ) = 98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98 + 22(w) = 120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120 + 7(h) = 127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127 + 4(e) = 131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131 + 13(n) = 144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144 % 9999( ) = 144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144 + 8(I) = 152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152 % 9999( ) = 152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152 + 22(w) = 174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174 + 0(a) = 174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174 + 18(s) = 192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192 % 9999( ) = 192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192 * 2(2) = 384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384 * 5(5) = 1920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1920 % 9999(,) = 1920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1920 % 9999( ) = 1920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1920 + 22(w) = 1942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1942 + 0(a) = 1942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1942 + 18(s) = 1960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1960 % 9999( ) = 1960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1960 + 15(P) = 1975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1975 + 4(e) = 1979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1979 + 13(n) = 1992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1992 + 2(c) = 1994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1994 + 7(h) = 2001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2001 + 14(o) = 2015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2015 * 8(8) = 16120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16120 * 4(4) = 64480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64480 * 7(7) = 451360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451360 * 3(3) = 1354080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1354080 * 8(8) = 10832640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10832640 * 4(4) = 43330560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43330560 * 8(8) = 346644480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346644480 * 3(3) = 1039933440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1039933440 * 9(9) = 9359400960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lastRenderedPageBreak/>
              <w:t>RESULT = 9359400960 * 9(9) = 84234608640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84234608640 % 9999( ) = 2943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2943 % 9999(;) = 2943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2943 % 9999(-) = 2943</w:t>
            </w:r>
          </w:p>
          <w:p w:rsidR="003F76EC" w:rsidRPr="003F76EC" w:rsidRDefault="003F76EC" w:rsidP="003F76E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3F76EC">
              <w:rPr>
                <w:rFonts w:ascii="Consolas" w:hAnsi="Consolas" w:cs="Consolas"/>
                <w:noProof/>
                <w:sz w:val="20"/>
                <w:szCs w:val="22"/>
              </w:rPr>
              <w:t>RESULT = 2943 % 9999()) = 2943</w:t>
            </w:r>
          </w:p>
        </w:tc>
      </w:tr>
    </w:tbl>
    <w:p w:rsidR="008B0C41" w:rsidRPr="008B0C41" w:rsidRDefault="008B0C41" w:rsidP="00BB332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95" w:rsidRDefault="00593E95">
      <w:r>
        <w:separator/>
      </w:r>
    </w:p>
  </w:endnote>
  <w:endnote w:type="continuationSeparator" w:id="1">
    <w:p w:rsidR="00593E95" w:rsidRDefault="0059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  <w:r w:rsidR="00F90E6B">
            <w:rPr>
              <w:rFonts w:eastAsia="Malgun Gothic"/>
              <w:b/>
              <w:i/>
              <w:lang w:eastAsia="ko-KR"/>
            </w:rPr>
            <w:t xml:space="preserve"> 2014</w:t>
          </w:r>
          <w:r>
            <w:rPr>
              <w:rFonts w:eastAsia="Malgun Gothic"/>
              <w:b/>
              <w:i/>
              <w:lang w:eastAsia="ko-KR"/>
            </w:rPr>
            <w:t xml:space="preserve">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9A6C5A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9A6C5A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3F3A33" w:rsidRPr="008758B8" w:rsidRDefault="004A65A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95" w:rsidRDefault="00593E95">
      <w:r>
        <w:separator/>
      </w:r>
    </w:p>
  </w:footnote>
  <w:footnote w:type="continuationSeparator" w:id="1">
    <w:p w:rsidR="00593E95" w:rsidRDefault="00593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9A6C5A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Description: 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Telerik-Academy-log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A65A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680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B5129"/>
    <w:multiLevelType w:val="hybridMultilevel"/>
    <w:tmpl w:val="A3A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21E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B1E4CFF"/>
    <w:multiLevelType w:val="hybridMultilevel"/>
    <w:tmpl w:val="456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5317F"/>
    <w:multiLevelType w:val="hybridMultilevel"/>
    <w:tmpl w:val="0F7E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E15C8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B4788"/>
    <w:multiLevelType w:val="hybridMultilevel"/>
    <w:tmpl w:val="D5A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28"/>
  </w:num>
  <w:num w:numId="5">
    <w:abstractNumId w:val="23"/>
  </w:num>
  <w:num w:numId="6">
    <w:abstractNumId w:val="27"/>
  </w:num>
  <w:num w:numId="7">
    <w:abstractNumId w:val="22"/>
  </w:num>
  <w:num w:numId="8">
    <w:abstractNumId w:val="18"/>
  </w:num>
  <w:num w:numId="9">
    <w:abstractNumId w:val="0"/>
  </w:num>
  <w:num w:numId="10">
    <w:abstractNumId w:val="26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24"/>
  </w:num>
  <w:num w:numId="16">
    <w:abstractNumId w:val="12"/>
  </w:num>
  <w:num w:numId="17">
    <w:abstractNumId w:val="2"/>
  </w:num>
  <w:num w:numId="18">
    <w:abstractNumId w:val="11"/>
  </w:num>
  <w:num w:numId="19">
    <w:abstractNumId w:val="19"/>
  </w:num>
  <w:num w:numId="20">
    <w:abstractNumId w:val="20"/>
  </w:num>
  <w:num w:numId="21">
    <w:abstractNumId w:val="17"/>
  </w:num>
  <w:num w:numId="22">
    <w:abstractNumId w:val="5"/>
  </w:num>
  <w:num w:numId="23">
    <w:abstractNumId w:val="9"/>
  </w:num>
  <w:num w:numId="24">
    <w:abstractNumId w:val="13"/>
  </w:num>
  <w:num w:numId="25">
    <w:abstractNumId w:val="7"/>
  </w:num>
  <w:num w:numId="26">
    <w:abstractNumId w:val="3"/>
  </w:num>
  <w:num w:numId="27">
    <w:abstractNumId w:val="21"/>
  </w:num>
  <w:num w:numId="28">
    <w:abstractNumId w:val="6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73DE"/>
    <w:rsid w:val="00010247"/>
    <w:rsid w:val="00013CE3"/>
    <w:rsid w:val="00015B71"/>
    <w:rsid w:val="00024338"/>
    <w:rsid w:val="00027702"/>
    <w:rsid w:val="00034946"/>
    <w:rsid w:val="00042411"/>
    <w:rsid w:val="000509B2"/>
    <w:rsid w:val="00051A0F"/>
    <w:rsid w:val="00051ABB"/>
    <w:rsid w:val="000533AE"/>
    <w:rsid w:val="00063ABA"/>
    <w:rsid w:val="00064A67"/>
    <w:rsid w:val="00065B1E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2E73"/>
    <w:rsid w:val="000943BF"/>
    <w:rsid w:val="000A1C2D"/>
    <w:rsid w:val="000A5461"/>
    <w:rsid w:val="000A590F"/>
    <w:rsid w:val="000B4A63"/>
    <w:rsid w:val="000C236C"/>
    <w:rsid w:val="000C2661"/>
    <w:rsid w:val="000D2DC3"/>
    <w:rsid w:val="000E494F"/>
    <w:rsid w:val="000E532F"/>
    <w:rsid w:val="000E6EA7"/>
    <w:rsid w:val="000F05EA"/>
    <w:rsid w:val="000F5A8B"/>
    <w:rsid w:val="00110637"/>
    <w:rsid w:val="00110D80"/>
    <w:rsid w:val="001205DA"/>
    <w:rsid w:val="001248BE"/>
    <w:rsid w:val="0012544F"/>
    <w:rsid w:val="00134C58"/>
    <w:rsid w:val="0014248C"/>
    <w:rsid w:val="00147D8A"/>
    <w:rsid w:val="001510E9"/>
    <w:rsid w:val="0015546E"/>
    <w:rsid w:val="0015630B"/>
    <w:rsid w:val="00165EBF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B6E73"/>
    <w:rsid w:val="001C0EB7"/>
    <w:rsid w:val="001C5618"/>
    <w:rsid w:val="001C6B8B"/>
    <w:rsid w:val="001E177B"/>
    <w:rsid w:val="001F77D2"/>
    <w:rsid w:val="002007E7"/>
    <w:rsid w:val="00203F53"/>
    <w:rsid w:val="002123C7"/>
    <w:rsid w:val="00213EAA"/>
    <w:rsid w:val="002223A6"/>
    <w:rsid w:val="002256CC"/>
    <w:rsid w:val="0023691D"/>
    <w:rsid w:val="00241424"/>
    <w:rsid w:val="0025114C"/>
    <w:rsid w:val="00257282"/>
    <w:rsid w:val="00270DD5"/>
    <w:rsid w:val="00271B62"/>
    <w:rsid w:val="0027273B"/>
    <w:rsid w:val="002730AA"/>
    <w:rsid w:val="002802CE"/>
    <w:rsid w:val="00283882"/>
    <w:rsid w:val="002868AD"/>
    <w:rsid w:val="00286DDB"/>
    <w:rsid w:val="0029561E"/>
    <w:rsid w:val="002A519B"/>
    <w:rsid w:val="002A7FD3"/>
    <w:rsid w:val="002B6B03"/>
    <w:rsid w:val="002C1485"/>
    <w:rsid w:val="002C6AC0"/>
    <w:rsid w:val="002D2A5A"/>
    <w:rsid w:val="002F27CA"/>
    <w:rsid w:val="003025F1"/>
    <w:rsid w:val="00306838"/>
    <w:rsid w:val="00306EDE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5CFA"/>
    <w:rsid w:val="00381F27"/>
    <w:rsid w:val="00383FD3"/>
    <w:rsid w:val="003874AC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3F76EC"/>
    <w:rsid w:val="00404189"/>
    <w:rsid w:val="00412632"/>
    <w:rsid w:val="00416D86"/>
    <w:rsid w:val="004210F6"/>
    <w:rsid w:val="00422627"/>
    <w:rsid w:val="004238BF"/>
    <w:rsid w:val="004254EE"/>
    <w:rsid w:val="00425BC0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66ED"/>
    <w:rsid w:val="00485B33"/>
    <w:rsid w:val="004910D1"/>
    <w:rsid w:val="004936AE"/>
    <w:rsid w:val="00497068"/>
    <w:rsid w:val="004A65A7"/>
    <w:rsid w:val="004B0789"/>
    <w:rsid w:val="004B4659"/>
    <w:rsid w:val="004B4E58"/>
    <w:rsid w:val="004C0C23"/>
    <w:rsid w:val="004C5ADC"/>
    <w:rsid w:val="004D00B6"/>
    <w:rsid w:val="004D0809"/>
    <w:rsid w:val="004D0FA2"/>
    <w:rsid w:val="004D2CF6"/>
    <w:rsid w:val="004D7BAC"/>
    <w:rsid w:val="004E19BB"/>
    <w:rsid w:val="004E665D"/>
    <w:rsid w:val="004F4710"/>
    <w:rsid w:val="00502A78"/>
    <w:rsid w:val="00503665"/>
    <w:rsid w:val="00510D5D"/>
    <w:rsid w:val="0051316B"/>
    <w:rsid w:val="00513183"/>
    <w:rsid w:val="00514066"/>
    <w:rsid w:val="005201BC"/>
    <w:rsid w:val="00535770"/>
    <w:rsid w:val="005361C2"/>
    <w:rsid w:val="0053698C"/>
    <w:rsid w:val="005414FD"/>
    <w:rsid w:val="005418AE"/>
    <w:rsid w:val="005429F8"/>
    <w:rsid w:val="00543054"/>
    <w:rsid w:val="005516D2"/>
    <w:rsid w:val="00552A9F"/>
    <w:rsid w:val="00552DDB"/>
    <w:rsid w:val="00553953"/>
    <w:rsid w:val="00553A28"/>
    <w:rsid w:val="00554CD4"/>
    <w:rsid w:val="005578D0"/>
    <w:rsid w:val="00560FD3"/>
    <w:rsid w:val="0056220F"/>
    <w:rsid w:val="005668A0"/>
    <w:rsid w:val="00575A18"/>
    <w:rsid w:val="00577F46"/>
    <w:rsid w:val="00581484"/>
    <w:rsid w:val="00582B7E"/>
    <w:rsid w:val="005907FF"/>
    <w:rsid w:val="00593E95"/>
    <w:rsid w:val="005A045E"/>
    <w:rsid w:val="005A2EF8"/>
    <w:rsid w:val="005B0D5C"/>
    <w:rsid w:val="005B6C54"/>
    <w:rsid w:val="005D3F6F"/>
    <w:rsid w:val="005D52F9"/>
    <w:rsid w:val="005E20EB"/>
    <w:rsid w:val="005E3FFE"/>
    <w:rsid w:val="005E7BBE"/>
    <w:rsid w:val="005F7180"/>
    <w:rsid w:val="005F7B34"/>
    <w:rsid w:val="006001FA"/>
    <w:rsid w:val="00605BD1"/>
    <w:rsid w:val="0061142D"/>
    <w:rsid w:val="0063318F"/>
    <w:rsid w:val="00634698"/>
    <w:rsid w:val="00636D60"/>
    <w:rsid w:val="006413C3"/>
    <w:rsid w:val="006416F5"/>
    <w:rsid w:val="006440F0"/>
    <w:rsid w:val="00647AF5"/>
    <w:rsid w:val="006525F2"/>
    <w:rsid w:val="00652CA5"/>
    <w:rsid w:val="0065492C"/>
    <w:rsid w:val="00655883"/>
    <w:rsid w:val="00655D43"/>
    <w:rsid w:val="00655D85"/>
    <w:rsid w:val="00660EC8"/>
    <w:rsid w:val="00661D7B"/>
    <w:rsid w:val="006629F2"/>
    <w:rsid w:val="006650F0"/>
    <w:rsid w:val="006707DE"/>
    <w:rsid w:val="006810D8"/>
    <w:rsid w:val="006835B7"/>
    <w:rsid w:val="00685804"/>
    <w:rsid w:val="006A7D51"/>
    <w:rsid w:val="006B01AC"/>
    <w:rsid w:val="006B13C8"/>
    <w:rsid w:val="006B4426"/>
    <w:rsid w:val="006C2CF7"/>
    <w:rsid w:val="006C38CD"/>
    <w:rsid w:val="006D04FB"/>
    <w:rsid w:val="006D0EED"/>
    <w:rsid w:val="006D1308"/>
    <w:rsid w:val="006E0FA7"/>
    <w:rsid w:val="006E4384"/>
    <w:rsid w:val="006F0602"/>
    <w:rsid w:val="00702E43"/>
    <w:rsid w:val="00705732"/>
    <w:rsid w:val="00706D70"/>
    <w:rsid w:val="007079C8"/>
    <w:rsid w:val="00714254"/>
    <w:rsid w:val="0071580A"/>
    <w:rsid w:val="00732CC6"/>
    <w:rsid w:val="00733200"/>
    <w:rsid w:val="007402C1"/>
    <w:rsid w:val="00740E5F"/>
    <w:rsid w:val="00750E5D"/>
    <w:rsid w:val="00752281"/>
    <w:rsid w:val="00760400"/>
    <w:rsid w:val="007607A4"/>
    <w:rsid w:val="00764597"/>
    <w:rsid w:val="00764AF4"/>
    <w:rsid w:val="0076567E"/>
    <w:rsid w:val="00782149"/>
    <w:rsid w:val="00783054"/>
    <w:rsid w:val="00787CC8"/>
    <w:rsid w:val="00790B8C"/>
    <w:rsid w:val="00795391"/>
    <w:rsid w:val="007A5892"/>
    <w:rsid w:val="007B1931"/>
    <w:rsid w:val="007B2F61"/>
    <w:rsid w:val="007C4F57"/>
    <w:rsid w:val="007D16D6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774B5"/>
    <w:rsid w:val="00881E1A"/>
    <w:rsid w:val="00885225"/>
    <w:rsid w:val="00887AEA"/>
    <w:rsid w:val="00896023"/>
    <w:rsid w:val="008B0C41"/>
    <w:rsid w:val="008B26EA"/>
    <w:rsid w:val="008B3A1F"/>
    <w:rsid w:val="008B3DDD"/>
    <w:rsid w:val="008B5C37"/>
    <w:rsid w:val="008B67CB"/>
    <w:rsid w:val="008D1A85"/>
    <w:rsid w:val="008D292C"/>
    <w:rsid w:val="008D388A"/>
    <w:rsid w:val="008D4936"/>
    <w:rsid w:val="008D5082"/>
    <w:rsid w:val="008D61D9"/>
    <w:rsid w:val="008E61EC"/>
    <w:rsid w:val="008E6496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38F9"/>
    <w:rsid w:val="0095490F"/>
    <w:rsid w:val="00957512"/>
    <w:rsid w:val="00957985"/>
    <w:rsid w:val="009640FB"/>
    <w:rsid w:val="00971AB8"/>
    <w:rsid w:val="00974733"/>
    <w:rsid w:val="00977449"/>
    <w:rsid w:val="00991301"/>
    <w:rsid w:val="009973E8"/>
    <w:rsid w:val="009A534F"/>
    <w:rsid w:val="009A6C5A"/>
    <w:rsid w:val="009B46EB"/>
    <w:rsid w:val="009C146D"/>
    <w:rsid w:val="009C5D2A"/>
    <w:rsid w:val="009D7F68"/>
    <w:rsid w:val="009E5CA1"/>
    <w:rsid w:val="009E717D"/>
    <w:rsid w:val="00A04467"/>
    <w:rsid w:val="00A046D8"/>
    <w:rsid w:val="00A05549"/>
    <w:rsid w:val="00A10908"/>
    <w:rsid w:val="00A11CA3"/>
    <w:rsid w:val="00A22238"/>
    <w:rsid w:val="00A22E4B"/>
    <w:rsid w:val="00A271AE"/>
    <w:rsid w:val="00A31106"/>
    <w:rsid w:val="00A353CC"/>
    <w:rsid w:val="00A4239A"/>
    <w:rsid w:val="00A45C57"/>
    <w:rsid w:val="00A664F1"/>
    <w:rsid w:val="00A66D6C"/>
    <w:rsid w:val="00A72D25"/>
    <w:rsid w:val="00A72D3B"/>
    <w:rsid w:val="00A72E9D"/>
    <w:rsid w:val="00A73E51"/>
    <w:rsid w:val="00A74A55"/>
    <w:rsid w:val="00A85672"/>
    <w:rsid w:val="00A85EDE"/>
    <w:rsid w:val="00A9626F"/>
    <w:rsid w:val="00A97129"/>
    <w:rsid w:val="00AA25F7"/>
    <w:rsid w:val="00AB15CE"/>
    <w:rsid w:val="00AB476C"/>
    <w:rsid w:val="00AC01C6"/>
    <w:rsid w:val="00AC73A6"/>
    <w:rsid w:val="00AC7895"/>
    <w:rsid w:val="00AE5F07"/>
    <w:rsid w:val="00B054DE"/>
    <w:rsid w:val="00B05F43"/>
    <w:rsid w:val="00B1139F"/>
    <w:rsid w:val="00B13659"/>
    <w:rsid w:val="00B205EC"/>
    <w:rsid w:val="00B21BD9"/>
    <w:rsid w:val="00B222C7"/>
    <w:rsid w:val="00B409DD"/>
    <w:rsid w:val="00B417AD"/>
    <w:rsid w:val="00B42CD8"/>
    <w:rsid w:val="00B55646"/>
    <w:rsid w:val="00B614A9"/>
    <w:rsid w:val="00B64FC8"/>
    <w:rsid w:val="00B65A45"/>
    <w:rsid w:val="00B65F4B"/>
    <w:rsid w:val="00B72C41"/>
    <w:rsid w:val="00B73A88"/>
    <w:rsid w:val="00B8107E"/>
    <w:rsid w:val="00B81285"/>
    <w:rsid w:val="00B864B2"/>
    <w:rsid w:val="00B86AE8"/>
    <w:rsid w:val="00B95437"/>
    <w:rsid w:val="00BA08C1"/>
    <w:rsid w:val="00BA51CA"/>
    <w:rsid w:val="00BB17A9"/>
    <w:rsid w:val="00BB222F"/>
    <w:rsid w:val="00BB3329"/>
    <w:rsid w:val="00BB4534"/>
    <w:rsid w:val="00BC1D58"/>
    <w:rsid w:val="00BC389A"/>
    <w:rsid w:val="00BD4535"/>
    <w:rsid w:val="00BD68FF"/>
    <w:rsid w:val="00BE7066"/>
    <w:rsid w:val="00BE79B0"/>
    <w:rsid w:val="00BF1CB7"/>
    <w:rsid w:val="00BF48FB"/>
    <w:rsid w:val="00BF5C48"/>
    <w:rsid w:val="00C03AED"/>
    <w:rsid w:val="00C106CA"/>
    <w:rsid w:val="00C1315F"/>
    <w:rsid w:val="00C17D8D"/>
    <w:rsid w:val="00C3010F"/>
    <w:rsid w:val="00C32238"/>
    <w:rsid w:val="00C3422D"/>
    <w:rsid w:val="00C34DDD"/>
    <w:rsid w:val="00C420D7"/>
    <w:rsid w:val="00C4674F"/>
    <w:rsid w:val="00C65545"/>
    <w:rsid w:val="00C72A77"/>
    <w:rsid w:val="00C74A16"/>
    <w:rsid w:val="00C75802"/>
    <w:rsid w:val="00C80649"/>
    <w:rsid w:val="00C84FCB"/>
    <w:rsid w:val="00C90C64"/>
    <w:rsid w:val="00C942CD"/>
    <w:rsid w:val="00C96C1D"/>
    <w:rsid w:val="00CA1113"/>
    <w:rsid w:val="00CB7622"/>
    <w:rsid w:val="00CC074D"/>
    <w:rsid w:val="00CC0A1F"/>
    <w:rsid w:val="00CC4F11"/>
    <w:rsid w:val="00CC6ECF"/>
    <w:rsid w:val="00CC7798"/>
    <w:rsid w:val="00CD49FD"/>
    <w:rsid w:val="00CD587F"/>
    <w:rsid w:val="00CE111F"/>
    <w:rsid w:val="00CF2197"/>
    <w:rsid w:val="00D01048"/>
    <w:rsid w:val="00D03530"/>
    <w:rsid w:val="00D10D97"/>
    <w:rsid w:val="00D11C95"/>
    <w:rsid w:val="00D164DC"/>
    <w:rsid w:val="00D24ED2"/>
    <w:rsid w:val="00D25231"/>
    <w:rsid w:val="00D31CE4"/>
    <w:rsid w:val="00D32746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A7622"/>
    <w:rsid w:val="00DB04B2"/>
    <w:rsid w:val="00DB0E24"/>
    <w:rsid w:val="00DB0F13"/>
    <w:rsid w:val="00DB209F"/>
    <w:rsid w:val="00DD2674"/>
    <w:rsid w:val="00DD2EBC"/>
    <w:rsid w:val="00DD504E"/>
    <w:rsid w:val="00DD7B98"/>
    <w:rsid w:val="00DE0129"/>
    <w:rsid w:val="00DE6C3E"/>
    <w:rsid w:val="00DF1A77"/>
    <w:rsid w:val="00DF2F04"/>
    <w:rsid w:val="00E0135F"/>
    <w:rsid w:val="00E019E5"/>
    <w:rsid w:val="00E20B92"/>
    <w:rsid w:val="00E25A5E"/>
    <w:rsid w:val="00E304D5"/>
    <w:rsid w:val="00E30E5F"/>
    <w:rsid w:val="00E40570"/>
    <w:rsid w:val="00E452E8"/>
    <w:rsid w:val="00E51190"/>
    <w:rsid w:val="00E5157B"/>
    <w:rsid w:val="00E53152"/>
    <w:rsid w:val="00E5714C"/>
    <w:rsid w:val="00E61398"/>
    <w:rsid w:val="00E62A7E"/>
    <w:rsid w:val="00E647DC"/>
    <w:rsid w:val="00E74F2F"/>
    <w:rsid w:val="00E75675"/>
    <w:rsid w:val="00E83D12"/>
    <w:rsid w:val="00E90A24"/>
    <w:rsid w:val="00EA08B0"/>
    <w:rsid w:val="00EA0B21"/>
    <w:rsid w:val="00EA579E"/>
    <w:rsid w:val="00EA665A"/>
    <w:rsid w:val="00EB5595"/>
    <w:rsid w:val="00EC1617"/>
    <w:rsid w:val="00EC38FB"/>
    <w:rsid w:val="00EC54DD"/>
    <w:rsid w:val="00EC6627"/>
    <w:rsid w:val="00EC7B76"/>
    <w:rsid w:val="00EC7DC4"/>
    <w:rsid w:val="00ED2F3E"/>
    <w:rsid w:val="00ED3504"/>
    <w:rsid w:val="00ED4464"/>
    <w:rsid w:val="00ED7BC2"/>
    <w:rsid w:val="00EE0426"/>
    <w:rsid w:val="00EE1904"/>
    <w:rsid w:val="00EF359B"/>
    <w:rsid w:val="00EF72FB"/>
    <w:rsid w:val="00F030AF"/>
    <w:rsid w:val="00F054ED"/>
    <w:rsid w:val="00F0566F"/>
    <w:rsid w:val="00F06EB3"/>
    <w:rsid w:val="00F07D96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0E6B"/>
    <w:rsid w:val="00F95498"/>
    <w:rsid w:val="00FA197A"/>
    <w:rsid w:val="00FA7F54"/>
    <w:rsid w:val="00FB0732"/>
    <w:rsid w:val="00FC1B97"/>
    <w:rsid w:val="00FD60B4"/>
    <w:rsid w:val="00FE7F22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ColorfulList-Accent1">
    <w:name w:val="Colorful List Accent 1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C8508-03E3-7544-AB65-6202D8A8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5156</CharactersWithSpaces>
  <SharedDoc>false</SharedDoc>
  <HLinks>
    <vt:vector size="24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</vt:lpwstr>
      </vt:variant>
      <vt:variant>
        <vt:lpwstr/>
      </vt:variant>
      <vt:variant>
        <vt:i4>2359383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2359383</vt:i4>
      </vt:variant>
      <vt:variant>
        <vt:i4>7265</vt:i4>
      </vt:variant>
      <vt:variant>
        <vt:i4>1025</vt:i4>
      </vt:variant>
      <vt:variant>
        <vt:i4>4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2015-04-09T19:28:00Z</dcterms:created>
  <dcterms:modified xsi:type="dcterms:W3CDTF">2015-04-09T19:28:00Z</dcterms:modified>
</cp:coreProperties>
</file>