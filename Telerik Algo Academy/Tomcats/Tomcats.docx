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FD4FC7" w:rsidRDefault="00FD4FC7" w:rsidP="00A85EDE">
      <w:pPr>
        <w:pStyle w:val="Heading2"/>
        <w:jc w:val="center"/>
        <w:rPr>
          <w:noProof/>
          <w:lang w:val="bg-BG"/>
        </w:rPr>
      </w:pPr>
      <w:r>
        <w:rPr>
          <w:lang w:val="bg-BG"/>
        </w:rPr>
        <w:t>Котараци</w:t>
      </w:r>
    </w:p>
    <w:p w:rsidR="00AD6743" w:rsidRPr="00FD4FC7" w:rsidRDefault="00FD4FC7" w:rsidP="00FD4FC7">
      <w:r>
        <w:rPr>
          <w:lang w:val="bg-BG"/>
        </w:rPr>
        <w:t>Едно село било толкова пусто, че вътре живяли само котараци с лъскави мустаци. Веднъ</w:t>
      </w:r>
      <w:r w:rsidR="00CC277A">
        <w:rPr>
          <w:lang w:val="bg-BG"/>
        </w:rPr>
        <w:t xml:space="preserve">ж журналистът Котангенс </w:t>
      </w:r>
      <w:r>
        <w:rPr>
          <w:lang w:val="bg-BG"/>
        </w:rPr>
        <w:t>решил да си направи статистика за най-новата си рубрика във вестник „3</w:t>
      </w:r>
      <w:r>
        <w:t>.</w:t>
      </w:r>
      <w:r>
        <w:rPr>
          <w:lang w:val="bg-BG"/>
        </w:rPr>
        <w:t xml:space="preserve">14 часа“ и питал </w:t>
      </w:r>
      <w:r w:rsidRPr="00FD4FC7">
        <w:rPr>
          <w:b/>
          <w:lang w:val="bg-BG"/>
        </w:rPr>
        <w:t>някои</w:t>
      </w:r>
      <w:r>
        <w:rPr>
          <w:lang w:val="bg-BG"/>
        </w:rPr>
        <w:t xml:space="preserve"> от котараците следния въпрос: </w:t>
      </w:r>
      <w:r w:rsidRPr="00551377">
        <w:rPr>
          <w:b/>
          <w:lang w:val="bg-BG"/>
        </w:rPr>
        <w:t>„Без да включваш себе си, колко от другите котараци имат същия цвят като теб?“</w:t>
      </w:r>
      <w:r>
        <w:rPr>
          <w:lang w:val="bg-BG"/>
        </w:rPr>
        <w:t xml:space="preserve">. </w:t>
      </w:r>
      <w:r w:rsidR="00CC277A">
        <w:rPr>
          <w:lang w:val="bg-BG"/>
        </w:rPr>
        <w:t>Всичките котараци отговорили честно и данните са</w:t>
      </w:r>
      <w:r w:rsidR="005D7E45">
        <w:rPr>
          <w:lang w:val="bg-BG"/>
        </w:rPr>
        <w:t xml:space="preserve"> абсолютно</w:t>
      </w:r>
      <w:r w:rsidR="00CC277A">
        <w:rPr>
          <w:lang w:val="bg-BG"/>
        </w:rPr>
        <w:t xml:space="preserve"> коректни.</w:t>
      </w:r>
      <w:r w:rsidR="00C622A0">
        <w:rPr>
          <w:lang w:val="bg-BG"/>
        </w:rPr>
        <w:t xml:space="preserve"> Нито един котарак не е бил питан повече от веднъж.</w:t>
      </w:r>
      <w:r w:rsidR="00A34614">
        <w:rPr>
          <w:lang w:val="bg-BG"/>
        </w:rPr>
        <w:t xml:space="preserve"> Напишете програма, която намира </w:t>
      </w:r>
      <w:r w:rsidR="00A34614" w:rsidRPr="003C7612">
        <w:rPr>
          <w:b/>
          <w:lang w:val="bg-BG"/>
        </w:rPr>
        <w:t>минималния възможен брой котараци</w:t>
      </w:r>
      <w:r w:rsidR="00A34614">
        <w:rPr>
          <w:lang w:val="bg-BG"/>
        </w:rPr>
        <w:t xml:space="preserve"> в селото.</w:t>
      </w:r>
    </w:p>
    <w:p w:rsidR="00CF06DA" w:rsidRDefault="006851F9" w:rsidP="00CF06D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01D7B" w:rsidRDefault="00701D7B" w:rsidP="006E1675">
      <w:pPr>
        <w:rPr>
          <w:lang w:val="bg-BG"/>
        </w:rPr>
      </w:pPr>
      <w:r>
        <w:rPr>
          <w:lang w:val="bg-BG"/>
        </w:rPr>
        <w:t>Входът ще се чете от конзолата.</w:t>
      </w:r>
    </w:p>
    <w:p w:rsidR="006E1675" w:rsidRPr="00235556" w:rsidRDefault="00701D7B" w:rsidP="006E1675">
      <w:pPr>
        <w:rPr>
          <w:lang w:val="bg-BG"/>
        </w:rPr>
      </w:pPr>
      <w:r>
        <w:rPr>
          <w:lang w:val="bg-BG"/>
        </w:rPr>
        <w:t xml:space="preserve">Входът се състои от един единствен ред – отговорите на питаните котараци, разделени със интервал </w:t>
      </w:r>
      <w:r>
        <w:t>(</w:t>
      </w:r>
      <w:r>
        <w:rPr>
          <w:lang w:val="bg-BG"/>
        </w:rPr>
        <w:t>""</w:t>
      </w:r>
      <w:r>
        <w:t>)</w:t>
      </w:r>
      <w:r w:rsidR="00235556">
        <w:t xml:space="preserve">, </w:t>
      </w:r>
      <w:r w:rsidR="00235556">
        <w:rPr>
          <w:lang w:val="bg-BG"/>
        </w:rPr>
        <w:t xml:space="preserve">завършващи с </w:t>
      </w:r>
      <w:r w:rsidR="006C3F16">
        <w:rPr>
          <w:lang w:val="bg-BG"/>
        </w:rPr>
        <w:t xml:space="preserve">числото </w:t>
      </w:r>
      <w:r w:rsidR="00235556">
        <w:rPr>
          <w:lang w:val="bg-BG"/>
        </w:rPr>
        <w:t>„-1“</w:t>
      </w:r>
      <w:r w:rsidR="006C3F16">
        <w:rPr>
          <w:lang w:val="bg-BG"/>
        </w:rPr>
        <w:t>, индикиращо</w:t>
      </w:r>
      <w:r w:rsidR="00235556">
        <w:rPr>
          <w:lang w:val="bg-BG"/>
        </w:rPr>
        <w:t xml:space="preserve"> край на входа.</w:t>
      </w:r>
    </w:p>
    <w:p w:rsidR="00CF06DA" w:rsidRPr="00552A9F" w:rsidRDefault="00701D7B" w:rsidP="006977CA">
      <w:r>
        <w:rPr>
          <w:lang w:val="bg-BG"/>
        </w:rPr>
        <w:t>Входните данни ще бъдат винаги валидни и в описания формат. Не е нужно да бъдат проверявани изрично от вашата програма.</w:t>
      </w:r>
    </w:p>
    <w:p w:rsidR="00CF06DA" w:rsidRPr="006977CA" w:rsidRDefault="006977CA" w:rsidP="00CF06D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53B93" w:rsidRPr="006F5FFC" w:rsidRDefault="006F5FFC" w:rsidP="00653B93">
      <w:pPr>
        <w:rPr>
          <w:lang w:val="bg-BG"/>
        </w:rPr>
      </w:pPr>
      <w:r>
        <w:rPr>
          <w:lang w:val="bg-BG"/>
        </w:rPr>
        <w:t>Изходът ще се извежда на конзолата.</w:t>
      </w:r>
    </w:p>
    <w:p w:rsidR="00796550" w:rsidRPr="00936A7E" w:rsidRDefault="003B0823" w:rsidP="003B0823">
      <w:r>
        <w:rPr>
          <w:lang w:val="bg-BG"/>
        </w:rPr>
        <w:t>Изходът се състои от един единствен ред – мини</w:t>
      </w:r>
      <w:r w:rsidR="00A45864">
        <w:rPr>
          <w:lang w:val="bg-BG"/>
        </w:rPr>
        <w:t>ма</w:t>
      </w:r>
      <w:r>
        <w:rPr>
          <w:lang w:val="bg-BG"/>
        </w:rPr>
        <w:t>лният възможен брой котараци в селото.</w:t>
      </w:r>
    </w:p>
    <w:p w:rsidR="001C75BA" w:rsidRPr="003B0823" w:rsidRDefault="003B0823" w:rsidP="001C75BA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1C75BA" w:rsidRDefault="00570B29" w:rsidP="00CF06DA">
      <w:pPr>
        <w:numPr>
          <w:ilvl w:val="0"/>
          <w:numId w:val="20"/>
        </w:numPr>
        <w:spacing w:before="0" w:after="0"/>
        <w:jc w:val="left"/>
      </w:pPr>
      <w:r w:rsidRPr="00570B29">
        <w:rPr>
          <w:lang w:val="bg-BG"/>
        </w:rPr>
        <w:t>Разпита</w:t>
      </w:r>
      <w:r w:rsidR="00C16CA6">
        <w:rPr>
          <w:lang w:val="bg-BG"/>
        </w:rPr>
        <w:t>ните котараци</w:t>
      </w:r>
      <w:r>
        <w:rPr>
          <w:lang w:val="bg-BG"/>
        </w:rPr>
        <w:t xml:space="preserve"> ще бъдат между</w:t>
      </w:r>
      <w:r w:rsidRPr="00970E6B">
        <w:rPr>
          <w:b/>
          <w:lang w:val="bg-BG"/>
        </w:rPr>
        <w:t xml:space="preserve"> 1</w:t>
      </w:r>
      <w:r>
        <w:rPr>
          <w:lang w:val="bg-BG"/>
        </w:rPr>
        <w:t xml:space="preserve"> и </w:t>
      </w:r>
      <w:r w:rsidRPr="00970E6B">
        <w:rPr>
          <w:b/>
          <w:lang w:val="bg-BG"/>
        </w:rPr>
        <w:t>50</w:t>
      </w:r>
      <w:r>
        <w:rPr>
          <w:lang w:val="bg-BG"/>
        </w:rPr>
        <w:t xml:space="preserve"> включително</w:t>
      </w:r>
      <w:r w:rsidR="001C75BA">
        <w:t>.</w:t>
      </w:r>
    </w:p>
    <w:p w:rsidR="008C0DE9" w:rsidRDefault="00C16CA6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 xml:space="preserve">Всеки един </w:t>
      </w:r>
      <w:r w:rsidR="00B92C59">
        <w:rPr>
          <w:lang w:val="bg-BG"/>
        </w:rPr>
        <w:t xml:space="preserve">от отговорите на котараците ще бъде между </w:t>
      </w:r>
      <w:r w:rsidR="00B92C59" w:rsidRPr="00B92C59">
        <w:rPr>
          <w:b/>
          <w:lang w:val="bg-BG"/>
        </w:rPr>
        <w:t>1</w:t>
      </w:r>
      <w:r w:rsidR="00B92C59">
        <w:rPr>
          <w:lang w:val="bg-BG"/>
        </w:rPr>
        <w:t xml:space="preserve"> и </w:t>
      </w:r>
      <w:r w:rsidR="00B92C59" w:rsidRPr="00B92C59">
        <w:rPr>
          <w:b/>
          <w:lang w:val="bg-BG"/>
        </w:rPr>
        <w:t>1 000 000</w:t>
      </w:r>
      <w:r w:rsidR="00B92C59">
        <w:rPr>
          <w:lang w:val="bg-BG"/>
        </w:rPr>
        <w:t xml:space="preserve"> включително.</w:t>
      </w:r>
    </w:p>
    <w:p w:rsidR="00CF06DA" w:rsidRPr="00552A9F" w:rsidRDefault="00C52C1B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Позволено време за вашата програма</w:t>
      </w:r>
      <w:r w:rsidR="00CF06DA">
        <w:t xml:space="preserve">: </w:t>
      </w:r>
      <w:r w:rsidR="00CF06DA" w:rsidRPr="00812843">
        <w:rPr>
          <w:b/>
        </w:rPr>
        <w:t>0.</w:t>
      </w:r>
      <w:r w:rsidR="003E4BBD">
        <w:rPr>
          <w:b/>
        </w:rPr>
        <w:t xml:space="preserve">4 </w:t>
      </w:r>
      <w:r w:rsidR="00071C5D" w:rsidRPr="00812843">
        <w:rPr>
          <w:b/>
          <w:lang w:val="bg-BG" w:eastAsia="ja-JP"/>
        </w:rPr>
        <w:t>секунд</w:t>
      </w:r>
      <w:r w:rsidR="003E4BBD">
        <w:rPr>
          <w:b/>
          <w:lang w:val="bg-BG" w:eastAsia="ja-JP"/>
        </w:rPr>
        <w:t>и</w:t>
      </w:r>
      <w:bookmarkStart w:id="0" w:name="_GoBack"/>
      <w:bookmarkEnd w:id="0"/>
      <w:r w:rsidR="00CF06DA" w:rsidRPr="00552A9F">
        <w:t>.</w:t>
      </w:r>
    </w:p>
    <w:p w:rsidR="00CA6F46" w:rsidRPr="002939D9" w:rsidRDefault="00A46658" w:rsidP="00CA6F46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Позволена памет за вашата програма</w:t>
      </w:r>
      <w:r w:rsidR="00CF06DA" w:rsidRPr="00552A9F">
        <w:t xml:space="preserve">: </w:t>
      </w:r>
      <w:r w:rsidR="00CF06DA" w:rsidRPr="0001198F">
        <w:rPr>
          <w:b/>
        </w:rPr>
        <w:t>16 MB</w:t>
      </w:r>
      <w:r w:rsidR="00CF06DA" w:rsidRPr="00552A9F">
        <w:t>.</w:t>
      </w:r>
    </w:p>
    <w:p w:rsidR="00CF06DA" w:rsidRPr="005E7D59" w:rsidRDefault="005E7D59" w:rsidP="00CF06D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80" w:type="dxa"/>
        <w:tblInd w:w="100" w:type="dxa"/>
        <w:tblLayout w:type="fixed"/>
        <w:tblLook w:val="0000"/>
      </w:tblPr>
      <w:tblGrid>
        <w:gridCol w:w="3240"/>
        <w:gridCol w:w="1890"/>
        <w:gridCol w:w="5850"/>
      </w:tblGrid>
      <w:tr w:rsidR="00A46496" w:rsidRPr="00552A9F" w:rsidTr="007B3940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731293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9A44DC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Обяснения</w:t>
            </w:r>
          </w:p>
        </w:tc>
      </w:tr>
      <w:tr w:rsidR="00A46496" w:rsidRPr="003D472C" w:rsidTr="007B3940">
        <w:trPr>
          <w:trHeight w:val="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46496">
              <w:rPr>
                <w:rFonts w:ascii="Consolas" w:hAnsi="Consolas" w:cs="Consolas"/>
                <w:noProof/>
              </w:rPr>
              <w:t>1</w:t>
            </w:r>
            <w:r w:rsidR="000C5479">
              <w:rPr>
                <w:rFonts w:ascii="Consolas" w:hAnsi="Consolas" w:cs="Consolas"/>
                <w:noProof/>
              </w:rPr>
              <w:t xml:space="preserve"> </w:t>
            </w:r>
            <w:r w:rsidRPr="00A46496">
              <w:rPr>
                <w:rFonts w:ascii="Consolas" w:hAnsi="Consolas" w:cs="Consolas"/>
                <w:noProof/>
              </w:rPr>
              <w:t>1</w:t>
            </w:r>
            <w:r w:rsidR="000C5479">
              <w:rPr>
                <w:rFonts w:ascii="Consolas" w:hAnsi="Consolas" w:cs="Consolas"/>
                <w:noProof/>
              </w:rPr>
              <w:t xml:space="preserve"> </w:t>
            </w:r>
            <w:r w:rsidRPr="00A46496">
              <w:rPr>
                <w:rFonts w:ascii="Consolas" w:hAnsi="Consolas" w:cs="Consolas"/>
                <w:noProof/>
              </w:rPr>
              <w:t>2</w:t>
            </w:r>
            <w:r w:rsidR="000C5479">
              <w:rPr>
                <w:rFonts w:ascii="Consolas" w:hAnsi="Consolas" w:cs="Consolas"/>
                <w:noProof/>
              </w:rPr>
              <w:t xml:space="preserve"> </w:t>
            </w:r>
            <w:r w:rsidRPr="00A46496">
              <w:rPr>
                <w:rFonts w:ascii="Consolas" w:hAnsi="Consolas" w:cs="Consolas"/>
                <w:noProof/>
              </w:rPr>
              <w:t>2</w:t>
            </w:r>
            <w:r w:rsidR="00276F00">
              <w:rPr>
                <w:rFonts w:ascii="Consolas" w:hAnsi="Consolas" w:cs="Consolas"/>
                <w:noProof/>
              </w:rPr>
              <w:t xml:space="preserve"> -1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4649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46496" w:rsidRDefault="00FC66B6" w:rsidP="00FC66B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В най-лошия случай и</w:t>
            </w:r>
            <w:r w:rsidR="00A46496" w:rsidRPr="00A46496">
              <w:rPr>
                <w:rFonts w:ascii="Consolas" w:hAnsi="Consolas" w:cs="Consolas"/>
                <w:noProof/>
                <w:lang w:val="bg-BG"/>
              </w:rPr>
              <w:t>ма два котарака</w:t>
            </w:r>
            <w:r w:rsidR="00A46496">
              <w:rPr>
                <w:rFonts w:ascii="Consolas" w:hAnsi="Consolas" w:cs="Consolas"/>
                <w:noProof/>
                <w:lang w:val="bg-BG"/>
              </w:rPr>
              <w:t xml:space="preserve"> от един цвят, от които и двата са били питани. Има и три котарака от друг цвят, от които само двама са били питани. Общо 5.</w:t>
            </w:r>
          </w:p>
        </w:tc>
      </w:tr>
      <w:tr w:rsidR="00A46496" w:rsidRPr="003D472C" w:rsidTr="007B3940">
        <w:trPr>
          <w:trHeight w:val="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46496">
              <w:rPr>
                <w:rFonts w:ascii="Consolas" w:hAnsi="Consolas" w:cs="Consolas"/>
                <w:noProof/>
              </w:rPr>
              <w:t>0</w:t>
            </w:r>
            <w:r w:rsidR="00E13CB0">
              <w:rPr>
                <w:rFonts w:ascii="Consolas" w:hAnsi="Consolas" w:cs="Consolas"/>
                <w:noProof/>
              </w:rPr>
              <w:t xml:space="preserve"> -1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A46496">
              <w:rPr>
                <w:rFonts w:ascii="Consolas" w:hAnsi="Consolas" w:cs="Consolas"/>
                <w:noProof/>
                <w:lang w:val="bg-BG"/>
              </w:rPr>
              <w:t>1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A46496">
              <w:rPr>
                <w:rFonts w:ascii="Consolas" w:hAnsi="Consolas" w:cs="Consolas"/>
                <w:noProof/>
                <w:lang w:val="bg-BG"/>
              </w:rPr>
              <w:t xml:space="preserve">Един </w:t>
            </w:r>
            <w:r>
              <w:rPr>
                <w:rFonts w:ascii="Consolas" w:hAnsi="Consolas" w:cs="Consolas"/>
                <w:noProof/>
                <w:lang w:val="bg-BG"/>
              </w:rPr>
              <w:t>единствен самотен котарак.</w:t>
            </w:r>
          </w:p>
        </w:tc>
      </w:tr>
      <w:tr w:rsidR="00A46496" w:rsidRPr="003D472C" w:rsidTr="007B3940">
        <w:trPr>
          <w:trHeight w:val="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46496" w:rsidRDefault="000C5479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5479">
              <w:rPr>
                <w:rFonts w:ascii="Consolas" w:hAnsi="Consolas" w:cs="Consolas"/>
                <w:noProof/>
              </w:rPr>
              <w:t>2 2 44 2 2 2 444 2 2 -1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A46496">
              <w:rPr>
                <w:rFonts w:ascii="Consolas" w:hAnsi="Consolas" w:cs="Consolas"/>
                <w:noProof/>
                <w:lang w:val="bg-BG"/>
              </w:rPr>
              <w:t>499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46496" w:rsidRDefault="00A46496" w:rsidP="00930F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A46496">
              <w:rPr>
                <w:rFonts w:ascii="Consolas" w:hAnsi="Consolas" w:cs="Consolas"/>
                <w:noProof/>
                <w:lang w:val="bg-BG"/>
              </w:rPr>
              <w:t>-</w:t>
            </w:r>
          </w:p>
        </w:tc>
      </w:tr>
    </w:tbl>
    <w:p w:rsidR="007C0603" w:rsidRDefault="007C0603" w:rsidP="00B941F5"/>
    <w:sectPr w:rsidR="007C0603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B35" w:rsidRDefault="000B6B35">
      <w:r>
        <w:separator/>
      </w:r>
    </w:p>
  </w:endnote>
  <w:endnote w:type="continuationSeparator" w:id="1">
    <w:p w:rsidR="000B6B35" w:rsidRDefault="000B6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1B2789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A45864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B10AE9">
            <w:instrText xml:space="preserve"> NUMPAGES </w:instrText>
          </w:r>
          <w:r>
            <w:fldChar w:fldCharType="separate"/>
          </w:r>
          <w:r w:rsidR="00A4586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B2789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B35" w:rsidRDefault="000B6B35">
      <w:r>
        <w:separator/>
      </w:r>
    </w:p>
  </w:footnote>
  <w:footnote w:type="continuationSeparator" w:id="1">
    <w:p w:rsidR="000B6B35" w:rsidRDefault="000B6B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B278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B6B35"/>
    <w:rsid w:val="000C5479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789"/>
    <w:rsid w:val="001B2BBA"/>
    <w:rsid w:val="001B6855"/>
    <w:rsid w:val="001C6B8B"/>
    <w:rsid w:val="001C75BA"/>
    <w:rsid w:val="001C7743"/>
    <w:rsid w:val="001D7043"/>
    <w:rsid w:val="001D73A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5556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76F00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26D8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823"/>
    <w:rsid w:val="003B0BA0"/>
    <w:rsid w:val="003B312B"/>
    <w:rsid w:val="003B33D8"/>
    <w:rsid w:val="003B551C"/>
    <w:rsid w:val="003B5807"/>
    <w:rsid w:val="003B7AD7"/>
    <w:rsid w:val="003C355F"/>
    <w:rsid w:val="003C46B0"/>
    <w:rsid w:val="003C7612"/>
    <w:rsid w:val="003D2B08"/>
    <w:rsid w:val="003D472C"/>
    <w:rsid w:val="003E009A"/>
    <w:rsid w:val="003E238C"/>
    <w:rsid w:val="003E4BBD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3753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35AE"/>
    <w:rsid w:val="0054582C"/>
    <w:rsid w:val="0054775F"/>
    <w:rsid w:val="00550B18"/>
    <w:rsid w:val="00551377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0B29"/>
    <w:rsid w:val="0057114E"/>
    <w:rsid w:val="005734D4"/>
    <w:rsid w:val="00575A18"/>
    <w:rsid w:val="00577F46"/>
    <w:rsid w:val="00581484"/>
    <w:rsid w:val="00582B7E"/>
    <w:rsid w:val="00582E14"/>
    <w:rsid w:val="005907FF"/>
    <w:rsid w:val="00591CBB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C0"/>
    <w:rsid w:val="006001FA"/>
    <w:rsid w:val="006002F3"/>
    <w:rsid w:val="00601CFB"/>
    <w:rsid w:val="006021AE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EC8"/>
    <w:rsid w:val="00661D7B"/>
    <w:rsid w:val="006629F2"/>
    <w:rsid w:val="0066724E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C3F16"/>
    <w:rsid w:val="006C5496"/>
    <w:rsid w:val="006D04FB"/>
    <w:rsid w:val="006D0EED"/>
    <w:rsid w:val="006D1308"/>
    <w:rsid w:val="006E1675"/>
    <w:rsid w:val="006E4384"/>
    <w:rsid w:val="006F0602"/>
    <w:rsid w:val="006F1B0C"/>
    <w:rsid w:val="006F5FFC"/>
    <w:rsid w:val="006F7086"/>
    <w:rsid w:val="00701D7B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3940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2843"/>
    <w:rsid w:val="00813C1B"/>
    <w:rsid w:val="00815D4D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C0DE9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2313"/>
    <w:rsid w:val="00A23118"/>
    <w:rsid w:val="00A271AE"/>
    <w:rsid w:val="00A32CF0"/>
    <w:rsid w:val="00A34614"/>
    <w:rsid w:val="00A35C3B"/>
    <w:rsid w:val="00A4468C"/>
    <w:rsid w:val="00A45864"/>
    <w:rsid w:val="00A45C57"/>
    <w:rsid w:val="00A46496"/>
    <w:rsid w:val="00A46658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FEB"/>
    <w:rsid w:val="00AF510F"/>
    <w:rsid w:val="00AF7CD2"/>
    <w:rsid w:val="00B026B7"/>
    <w:rsid w:val="00B039CA"/>
    <w:rsid w:val="00B05F43"/>
    <w:rsid w:val="00B10A29"/>
    <w:rsid w:val="00B10AE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2C59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66C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80501"/>
    <w:rsid w:val="00C80649"/>
    <w:rsid w:val="00C819F6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6D33"/>
    <w:rsid w:val="00DB7821"/>
    <w:rsid w:val="00DC422F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CB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5C1E"/>
    <w:rsid w:val="00F863ED"/>
    <w:rsid w:val="00F9272F"/>
    <w:rsid w:val="00F95498"/>
    <w:rsid w:val="00F97E55"/>
    <w:rsid w:val="00FA0EFD"/>
    <w:rsid w:val="00FA489A"/>
    <w:rsid w:val="00FB5C46"/>
    <w:rsid w:val="00FC2A77"/>
    <w:rsid w:val="00FC49A8"/>
    <w:rsid w:val="00FC5502"/>
    <w:rsid w:val="00FC66B6"/>
    <w:rsid w:val="00FD4FC7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5DC54-E9BB-4D1B-B61C-2A3A44C0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989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1473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498</cp:revision>
  <cp:lastPrinted>2011-11-24T17:37:00Z</cp:lastPrinted>
  <dcterms:created xsi:type="dcterms:W3CDTF">2013-09-12T13:52:00Z</dcterms:created>
  <dcterms:modified xsi:type="dcterms:W3CDTF">2014-04-18T19:57:00Z</dcterms:modified>
  <cp:contentStatus/>
</cp:coreProperties>
</file>