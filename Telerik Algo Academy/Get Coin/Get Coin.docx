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FB4" w:rsidRDefault="009D5A6A" w:rsidP="007028FA">
      <w:pPr>
        <w:pStyle w:val="Heading2"/>
        <w:jc w:val="center"/>
        <w:rPr>
          <w:b w:val="0"/>
          <w:lang w:val="bg-BG"/>
        </w:rPr>
      </w:pPr>
      <w:r>
        <w:rPr>
          <w:lang w:val="bg-BG"/>
        </w:rPr>
        <w:t>Вземи паричка</w:t>
      </w:r>
    </w:p>
    <w:p w:rsidR="00A30FB4" w:rsidRPr="00955710" w:rsidRDefault="00B0448D" w:rsidP="00C76356">
      <w:pPr>
        <w:pStyle w:val="Heading3"/>
        <w:rPr>
          <w:b w:val="0"/>
          <w:lang w:val="bg-BG"/>
        </w:rPr>
      </w:pPr>
      <w:r>
        <w:rPr>
          <w:b w:val="0"/>
          <w:lang w:val="bg-BG"/>
        </w:rPr>
        <w:t>Тарантулата и октопо</w:t>
      </w:r>
      <w:r w:rsidR="005512FE">
        <w:rPr>
          <w:b w:val="0"/>
          <w:lang w:val="bg-BG"/>
        </w:rPr>
        <w:t>да решили да играят малка игра, в която октопода може да изкара малко кеш.</w:t>
      </w:r>
      <w:r w:rsidR="00002663">
        <w:rPr>
          <w:b w:val="0"/>
          <w:lang w:val="bg-BG"/>
        </w:rPr>
        <w:t xml:space="preserve"> Идеята на играта е следната. Тарантулата (накратко Тари) си измисля две </w:t>
      </w:r>
      <w:r w:rsidR="00C414DF">
        <w:rPr>
          <w:b w:val="0"/>
          <w:lang w:val="bg-BG"/>
        </w:rPr>
        <w:t xml:space="preserve">положителни </w:t>
      </w:r>
      <w:r w:rsidR="00002663">
        <w:rPr>
          <w:b w:val="0"/>
          <w:lang w:val="bg-BG"/>
        </w:rPr>
        <w:t xml:space="preserve">числа </w:t>
      </w:r>
      <w:r w:rsidR="00002663" w:rsidRPr="00040307">
        <w:t xml:space="preserve">A </w:t>
      </w:r>
      <w:r w:rsidR="00002663">
        <w:rPr>
          <w:b w:val="0"/>
          <w:lang w:val="bg-BG"/>
        </w:rPr>
        <w:t xml:space="preserve">и </w:t>
      </w:r>
      <w:r w:rsidR="00002663" w:rsidRPr="00040307">
        <w:t>B</w:t>
      </w:r>
      <w:r w:rsidR="00C414DF">
        <w:rPr>
          <w:b w:val="0"/>
          <w:lang w:val="bg-BG"/>
        </w:rPr>
        <w:t xml:space="preserve">. След това казва на Окти </w:t>
      </w:r>
      <w:r w:rsidR="00C414DF" w:rsidRPr="00040307">
        <w:t>N</w:t>
      </w:r>
      <w:r w:rsidR="00C414DF">
        <w:rPr>
          <w:b w:val="0"/>
        </w:rPr>
        <w:t xml:space="preserve"> </w:t>
      </w:r>
      <w:r w:rsidR="00C414DF">
        <w:rPr>
          <w:b w:val="0"/>
          <w:lang w:val="bg-BG"/>
        </w:rPr>
        <w:t xml:space="preserve">на брой числа, две от които са равни на </w:t>
      </w:r>
      <w:r w:rsidR="00C414DF" w:rsidRPr="00040307">
        <w:t>A + B</w:t>
      </w:r>
      <w:r w:rsidR="004971D6">
        <w:rPr>
          <w:b w:val="0"/>
        </w:rPr>
        <w:t xml:space="preserve"> (</w:t>
      </w:r>
      <w:r w:rsidR="004971D6">
        <w:rPr>
          <w:b w:val="0"/>
          <w:lang w:val="bg-BG"/>
        </w:rPr>
        <w:t>сбор)</w:t>
      </w:r>
      <w:r w:rsidR="00C414DF">
        <w:rPr>
          <w:b w:val="0"/>
        </w:rPr>
        <w:t xml:space="preserve"> </w:t>
      </w:r>
      <w:r w:rsidR="00C414DF">
        <w:rPr>
          <w:b w:val="0"/>
          <w:lang w:val="bg-BG"/>
        </w:rPr>
        <w:t xml:space="preserve">и </w:t>
      </w:r>
      <w:r w:rsidR="00C414DF" w:rsidRPr="00040307">
        <w:t>A – B</w:t>
      </w:r>
      <w:r w:rsidR="004971D6">
        <w:rPr>
          <w:b w:val="0"/>
          <w:lang w:val="bg-BG"/>
        </w:rPr>
        <w:t xml:space="preserve"> (разлика)</w:t>
      </w:r>
      <w:r w:rsidR="00C414DF">
        <w:rPr>
          <w:b w:val="0"/>
        </w:rPr>
        <w:t>.</w:t>
      </w:r>
      <w:r w:rsidR="00CB5F36">
        <w:rPr>
          <w:b w:val="0"/>
          <w:lang w:val="bg-BG"/>
        </w:rPr>
        <w:t xml:space="preserve"> Останалите са напълно случайни.</w:t>
      </w:r>
      <w:r w:rsidR="00955710">
        <w:rPr>
          <w:b w:val="0"/>
          <w:lang w:val="bg-BG"/>
        </w:rPr>
        <w:t xml:space="preserve"> Окти смята, че </w:t>
      </w:r>
      <w:r w:rsidR="00040307">
        <w:rPr>
          <w:b w:val="0"/>
          <w:lang w:val="bg-BG"/>
        </w:rPr>
        <w:t>че Тари предпочита големи числа и</w:t>
      </w:r>
      <w:r w:rsidR="00955710">
        <w:rPr>
          <w:b w:val="0"/>
          <w:lang w:val="bg-BG"/>
        </w:rPr>
        <w:t xml:space="preserve"> затова вашата задача е при дадени всичките </w:t>
      </w:r>
      <w:r w:rsidR="00955710" w:rsidRPr="00040307">
        <w:t xml:space="preserve">N </w:t>
      </w:r>
      <w:r w:rsidR="00955710">
        <w:rPr>
          <w:b w:val="0"/>
          <w:lang w:val="bg-BG"/>
        </w:rPr>
        <w:t xml:space="preserve">числа, да отпечатате най-голямото възможно </w:t>
      </w:r>
      <w:r w:rsidR="00955710" w:rsidRPr="00040307">
        <w:t>A * B</w:t>
      </w:r>
      <w:r w:rsidR="00955710">
        <w:rPr>
          <w:b w:val="0"/>
        </w:rPr>
        <w:t xml:space="preserve"> (</w:t>
      </w:r>
      <w:r w:rsidR="00955710">
        <w:rPr>
          <w:b w:val="0"/>
          <w:lang w:val="bg-BG"/>
        </w:rPr>
        <w:t>произведение).</w:t>
      </w:r>
    </w:p>
    <w:p w:rsidR="00C76356" w:rsidRPr="00400ACB" w:rsidRDefault="00400ACB" w:rsidP="00C76356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C76356" w:rsidRPr="007C4856" w:rsidRDefault="00373F67" w:rsidP="00C76356">
      <w:r>
        <w:rPr>
          <w:lang w:val="bg-BG"/>
        </w:rPr>
        <w:t>Входните данни ще бъдат прочитани от конзолата.</w:t>
      </w:r>
    </w:p>
    <w:p w:rsidR="00C76356" w:rsidRDefault="00EA18A5" w:rsidP="00C76356">
      <w:pPr>
        <w:rPr>
          <w:lang w:val="bg-BG"/>
        </w:rPr>
      </w:pPr>
      <w:r>
        <w:rPr>
          <w:lang w:val="bg-BG"/>
        </w:rPr>
        <w:t xml:space="preserve">На </w:t>
      </w:r>
      <w:r w:rsidR="00101965">
        <w:rPr>
          <w:lang w:val="bg-BG"/>
        </w:rPr>
        <w:t>първият</w:t>
      </w:r>
      <w:r w:rsidR="003F383C">
        <w:rPr>
          <w:lang w:val="bg-BG"/>
        </w:rPr>
        <w:t xml:space="preserve"> ред от входа</w:t>
      </w:r>
      <w:r>
        <w:rPr>
          <w:lang w:val="bg-BG"/>
        </w:rPr>
        <w:t xml:space="preserve"> ще прочетете ч</w:t>
      </w:r>
      <w:r w:rsidR="006037BF">
        <w:rPr>
          <w:lang w:val="bg-BG"/>
        </w:rPr>
        <w:t>ислото</w:t>
      </w:r>
      <w:r>
        <w:rPr>
          <w:lang w:val="bg-BG"/>
        </w:rPr>
        <w:t xml:space="preserve"> </w:t>
      </w:r>
      <w:r w:rsidRPr="00B00E26">
        <w:rPr>
          <w:b/>
        </w:rPr>
        <w:t>N</w:t>
      </w:r>
      <w:r w:rsidR="001F15C4">
        <w:rPr>
          <w:lang w:val="bg-BG"/>
        </w:rPr>
        <w:t>.</w:t>
      </w:r>
      <w:r>
        <w:t xml:space="preserve"> </w:t>
      </w:r>
    </w:p>
    <w:p w:rsidR="003F383C" w:rsidRPr="003F383C" w:rsidRDefault="003F383C" w:rsidP="00C76356">
      <w:pPr>
        <w:rPr>
          <w:lang w:val="bg-BG"/>
        </w:rPr>
      </w:pPr>
      <w:r>
        <w:rPr>
          <w:lang w:val="bg-BG"/>
        </w:rPr>
        <w:t xml:space="preserve">На вторият ред от входа ще прочетете </w:t>
      </w:r>
      <w:r w:rsidRPr="00070B0B">
        <w:rPr>
          <w:b/>
        </w:rPr>
        <w:t>N</w:t>
      </w:r>
      <w:r>
        <w:t xml:space="preserve"> </w:t>
      </w:r>
      <w:r>
        <w:rPr>
          <w:lang w:val="bg-BG"/>
        </w:rPr>
        <w:t>на брой числа, разделени с интервал.</w:t>
      </w:r>
    </w:p>
    <w:p w:rsidR="007C4856" w:rsidRPr="00734E90" w:rsidRDefault="007C4856" w:rsidP="007C4856">
      <w:pPr>
        <w:rPr>
          <w:lang w:val="bg-BG"/>
        </w:rPr>
      </w:pPr>
      <w:r w:rsidRPr="00734E90">
        <w:rPr>
          <w:lang w:val="bg-BG"/>
        </w:rPr>
        <w:t>Входът на програмата ще бъде винаги валиден и в описания формат. Няма нужда да бъде проверяван изрично.</w:t>
      </w:r>
    </w:p>
    <w:p w:rsidR="00C76356" w:rsidRPr="00ED4384" w:rsidRDefault="00ED4384" w:rsidP="00C76356">
      <w:pPr>
        <w:pStyle w:val="Heading3"/>
        <w:rPr>
          <w:rFonts w:hint="eastAsia"/>
          <w:lang w:val="bg-BG" w:eastAsia="ja-JP"/>
        </w:rPr>
      </w:pPr>
      <w:r>
        <w:rPr>
          <w:lang w:val="bg-BG" w:eastAsia="ja-JP"/>
        </w:rPr>
        <w:t>Изход</w:t>
      </w:r>
    </w:p>
    <w:p w:rsidR="000E1D38" w:rsidRPr="008E626C" w:rsidRDefault="000E1D38" w:rsidP="000E1D38">
      <w:pPr>
        <w:rPr>
          <w:lang w:val="bg-BG"/>
        </w:rPr>
      </w:pPr>
      <w:r w:rsidRPr="00734E90">
        <w:rPr>
          <w:lang w:val="bg-BG" w:eastAsia="ja-JP"/>
        </w:rPr>
        <w:t xml:space="preserve">Изходът от програмата трябва да бъде </w:t>
      </w:r>
      <w:r w:rsidR="000D4118">
        <w:rPr>
          <w:lang w:val="bg-BG" w:eastAsia="ja-JP"/>
        </w:rPr>
        <w:t>отпечатан</w:t>
      </w:r>
      <w:r w:rsidRPr="00734E90">
        <w:rPr>
          <w:lang w:val="bg-BG" w:eastAsia="ja-JP"/>
        </w:rPr>
        <w:t xml:space="preserve"> на конзолата.</w:t>
      </w:r>
    </w:p>
    <w:p w:rsidR="00096002" w:rsidRPr="00887C19" w:rsidRDefault="003B7F2B" w:rsidP="001C75D4">
      <w:r>
        <w:rPr>
          <w:lang w:val="bg-BG"/>
        </w:rPr>
        <w:t xml:space="preserve">На </w:t>
      </w:r>
      <w:r w:rsidR="00BF0A95">
        <w:rPr>
          <w:lang w:val="bg-BG"/>
        </w:rPr>
        <w:t>единствения</w:t>
      </w:r>
      <w:r>
        <w:rPr>
          <w:lang w:val="bg-BG"/>
        </w:rPr>
        <w:t xml:space="preserve"> ред трябва да изпишете </w:t>
      </w:r>
      <w:r w:rsidR="00F61163">
        <w:rPr>
          <w:lang w:val="bg-BG"/>
        </w:rPr>
        <w:t xml:space="preserve">най-голямото възможно </w:t>
      </w:r>
      <w:r w:rsidR="00F61163" w:rsidRPr="0071651E">
        <w:rPr>
          <w:b/>
        </w:rPr>
        <w:t>A * B</w:t>
      </w:r>
      <w:r w:rsidR="00F61163">
        <w:t xml:space="preserve"> </w:t>
      </w:r>
      <w:r w:rsidR="00215B3B">
        <w:rPr>
          <w:lang w:val="bg-BG"/>
        </w:rPr>
        <w:t xml:space="preserve">спрямо </w:t>
      </w:r>
      <w:r w:rsidR="00E3260B">
        <w:rPr>
          <w:lang w:val="bg-BG"/>
        </w:rPr>
        <w:t>входа</w:t>
      </w:r>
      <w:r w:rsidR="00215B3B">
        <w:rPr>
          <w:lang w:val="bg-BG"/>
        </w:rPr>
        <w:t>.</w:t>
      </w:r>
      <w:r w:rsidR="00CD734F" w:rsidRPr="00887C19">
        <w:tab/>
      </w:r>
    </w:p>
    <w:p w:rsidR="0080725E" w:rsidRPr="0080725E" w:rsidRDefault="00647AA3" w:rsidP="0080725E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B12AE4" w:rsidRPr="00341615" w:rsidRDefault="006C005C" w:rsidP="00C76356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 w:rsidRPr="007B7C51">
        <w:rPr>
          <w:b/>
          <w:lang w:eastAsia="ja-JP"/>
        </w:rPr>
        <w:t>N</w:t>
      </w:r>
      <w:r>
        <w:rPr>
          <w:lang w:eastAsia="ja-JP"/>
        </w:rPr>
        <w:t xml:space="preserve"> </w:t>
      </w:r>
      <w:r>
        <w:rPr>
          <w:lang w:val="bg-BG" w:eastAsia="ja-JP"/>
        </w:rPr>
        <w:t xml:space="preserve">ще бъде между </w:t>
      </w:r>
      <w:r w:rsidR="00511835">
        <w:rPr>
          <w:b/>
          <w:lang w:val="bg-BG" w:eastAsia="ja-JP"/>
        </w:rPr>
        <w:t>2</w:t>
      </w:r>
      <w:r>
        <w:rPr>
          <w:lang w:val="bg-BG" w:eastAsia="ja-JP"/>
        </w:rPr>
        <w:t xml:space="preserve"> и </w:t>
      </w:r>
      <w:r w:rsidR="00511835">
        <w:rPr>
          <w:b/>
          <w:lang w:val="bg-BG" w:eastAsia="ja-JP"/>
        </w:rPr>
        <w:t>50</w:t>
      </w:r>
      <w:r>
        <w:rPr>
          <w:lang w:val="bg-BG" w:eastAsia="ja-JP"/>
        </w:rPr>
        <w:t>, включително.</w:t>
      </w:r>
    </w:p>
    <w:p w:rsidR="00341615" w:rsidRPr="007E0F66" w:rsidRDefault="00836DBD" w:rsidP="00C76356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val="bg-BG" w:eastAsia="ja-JP"/>
        </w:rPr>
        <w:t xml:space="preserve">Всяко друго число от входа ще бъде между </w:t>
      </w:r>
      <w:r w:rsidRPr="007463A2">
        <w:rPr>
          <w:b/>
          <w:lang w:val="bg-BG" w:eastAsia="ja-JP"/>
        </w:rPr>
        <w:t>1</w:t>
      </w:r>
      <w:r>
        <w:rPr>
          <w:lang w:val="bg-BG" w:eastAsia="ja-JP"/>
        </w:rPr>
        <w:t xml:space="preserve"> и </w:t>
      </w:r>
      <w:r w:rsidRPr="007463A2">
        <w:rPr>
          <w:b/>
          <w:lang w:val="bg-BG" w:eastAsia="ja-JP"/>
        </w:rPr>
        <w:t>100</w:t>
      </w:r>
      <w:r>
        <w:rPr>
          <w:lang w:val="bg-BG" w:eastAsia="ja-JP"/>
        </w:rPr>
        <w:t>, включително.</w:t>
      </w:r>
    </w:p>
    <w:p w:rsidR="007E0F66" w:rsidRPr="00C07EC9" w:rsidRDefault="00D54C6C" w:rsidP="00C76356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val="bg-BG" w:eastAsia="ja-JP"/>
        </w:rPr>
        <w:t xml:space="preserve">Нито едно от </w:t>
      </w:r>
      <w:r w:rsidRPr="007463A2">
        <w:rPr>
          <w:b/>
          <w:lang w:eastAsia="ja-JP"/>
        </w:rPr>
        <w:t>N-</w:t>
      </w:r>
      <w:r w:rsidRPr="007463A2">
        <w:rPr>
          <w:b/>
          <w:lang w:val="bg-BG" w:eastAsia="ja-JP"/>
        </w:rPr>
        <w:t>те</w:t>
      </w:r>
      <w:r>
        <w:rPr>
          <w:lang w:val="bg-BG" w:eastAsia="ja-JP"/>
        </w:rPr>
        <w:t xml:space="preserve"> числа няма да се повтаря и ще бъде уникално.</w:t>
      </w:r>
    </w:p>
    <w:p w:rsidR="00C07EC9" w:rsidRDefault="00C07EC9" w:rsidP="00C76356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val="bg-BG" w:eastAsia="ja-JP"/>
        </w:rPr>
        <w:t>Ще има поне една двойка числа</w:t>
      </w:r>
      <w:r w:rsidR="008E095E">
        <w:rPr>
          <w:lang w:val="bg-BG" w:eastAsia="ja-JP"/>
        </w:rPr>
        <w:t xml:space="preserve"> от </w:t>
      </w:r>
      <w:r w:rsidR="008E095E" w:rsidRPr="007463A2">
        <w:rPr>
          <w:b/>
          <w:lang w:eastAsia="ja-JP"/>
        </w:rPr>
        <w:t>N-</w:t>
      </w:r>
      <w:r w:rsidR="008E095E" w:rsidRPr="007463A2">
        <w:rPr>
          <w:b/>
          <w:lang w:val="bg-BG" w:eastAsia="ja-JP"/>
        </w:rPr>
        <w:t>те</w:t>
      </w:r>
      <w:r>
        <w:rPr>
          <w:lang w:val="bg-BG" w:eastAsia="ja-JP"/>
        </w:rPr>
        <w:t xml:space="preserve">, която изпълнява математическите условия. </w:t>
      </w:r>
    </w:p>
    <w:p w:rsidR="00C76356" w:rsidRPr="00552A9F" w:rsidRDefault="0080281C" w:rsidP="00C76356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val="bg-BG" w:eastAsia="ja-JP"/>
        </w:rPr>
        <w:t>Позволено време за програмата</w:t>
      </w:r>
      <w:r w:rsidR="00C76356">
        <w:rPr>
          <w:lang w:eastAsia="ja-JP"/>
        </w:rPr>
        <w:t xml:space="preserve">: </w:t>
      </w:r>
      <w:r w:rsidR="00A34654" w:rsidRPr="00326C3F">
        <w:rPr>
          <w:b/>
          <w:lang w:eastAsia="ja-JP"/>
        </w:rPr>
        <w:t>0.</w:t>
      </w:r>
      <w:r w:rsidR="00C16F74">
        <w:rPr>
          <w:b/>
          <w:lang w:val="bg-BG" w:eastAsia="ja-JP"/>
        </w:rPr>
        <w:t>05</w:t>
      </w:r>
      <w:r w:rsidR="00C76356" w:rsidRPr="00552A9F">
        <w:rPr>
          <w:lang w:eastAsia="ja-JP"/>
        </w:rPr>
        <w:t xml:space="preserve"> </w:t>
      </w:r>
      <w:r w:rsidR="00ED7911">
        <w:rPr>
          <w:lang w:val="bg-BG" w:eastAsia="ja-JP"/>
        </w:rPr>
        <w:t>секунди</w:t>
      </w:r>
      <w:r w:rsidR="00C76356" w:rsidRPr="00552A9F">
        <w:rPr>
          <w:lang w:eastAsia="ja-JP"/>
        </w:rPr>
        <w:t>.</w:t>
      </w:r>
    </w:p>
    <w:p w:rsidR="00DE1564" w:rsidRPr="00552A9F" w:rsidRDefault="00382B42" w:rsidP="00D16133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val="bg-BG" w:eastAsia="ja-JP"/>
        </w:rPr>
        <w:t>Позволена памет</w:t>
      </w:r>
      <w:r w:rsidR="00C76356" w:rsidRPr="00552A9F">
        <w:rPr>
          <w:lang w:eastAsia="ja-JP"/>
        </w:rPr>
        <w:t xml:space="preserve">: </w:t>
      </w:r>
      <w:r w:rsidR="00A34654" w:rsidRPr="00326C3F">
        <w:rPr>
          <w:b/>
          <w:lang w:eastAsia="ja-JP"/>
        </w:rPr>
        <w:t>16</w:t>
      </w:r>
      <w:r w:rsidR="00C76356" w:rsidRPr="00552A9F">
        <w:t xml:space="preserve"> MB.</w:t>
      </w:r>
    </w:p>
    <w:p w:rsidR="00C76356" w:rsidRPr="005A1273" w:rsidRDefault="005A1273" w:rsidP="00C76356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pPr w:leftFromText="142" w:rightFromText="142" w:vertAnchor="text" w:horzAnchor="page" w:tblpX="1220" w:tblpY="137"/>
        <w:tblOverlap w:val="never"/>
        <w:tblW w:w="0" w:type="auto"/>
        <w:tblLook w:val="0000"/>
      </w:tblPr>
      <w:tblGrid>
        <w:gridCol w:w="1234"/>
        <w:gridCol w:w="1134"/>
      </w:tblGrid>
      <w:tr w:rsidR="00C76356" w:rsidRPr="00552A9F" w:rsidTr="006227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Pr="0097529B" w:rsidRDefault="0097529B" w:rsidP="00337C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Pr="003F3303" w:rsidRDefault="003F3303" w:rsidP="00337C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C76356" w:rsidTr="0062278A">
        <w:tblPrEx>
          <w:tblCellMar>
            <w:top w:w="0" w:type="dxa"/>
            <w:bottom w:w="0" w:type="dxa"/>
          </w:tblCellMar>
        </w:tblPrEx>
        <w:trPr>
          <w:trHeight w:val="30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484" w:rsidRPr="002A6484" w:rsidRDefault="002A6484" w:rsidP="002A6484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2A6484"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7A4595" w:rsidRPr="00D16133" w:rsidRDefault="002A6484" w:rsidP="002A6484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2A6484">
              <w:rPr>
                <w:rFonts w:ascii="Consolas" w:hAnsi="Consolas" w:cs="Consolas"/>
                <w:bCs/>
                <w:noProof/>
                <w:lang w:val="bg-BG"/>
              </w:rPr>
              <w:t>1 4 5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063" w:rsidRPr="003E0063" w:rsidRDefault="002A6484" w:rsidP="00337C59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6</w:t>
            </w:r>
          </w:p>
        </w:tc>
      </w:tr>
    </w:tbl>
    <w:p w:rsidR="008C51A3" w:rsidRPr="008C51A3" w:rsidRDefault="008C51A3" w:rsidP="008C51A3">
      <w:pPr>
        <w:spacing w:before="0" w:after="0"/>
        <w:rPr>
          <w:vanish/>
        </w:rPr>
      </w:pPr>
    </w:p>
    <w:tbl>
      <w:tblPr>
        <w:tblpPr w:leftFromText="142" w:rightFromText="142" w:vertAnchor="text" w:horzAnchor="page" w:tblpX="3606" w:tblpY="125"/>
        <w:tblOverlap w:val="never"/>
        <w:tblW w:w="0" w:type="auto"/>
        <w:tblLook w:val="0000"/>
      </w:tblPr>
      <w:tblGrid>
        <w:gridCol w:w="1234"/>
        <w:gridCol w:w="1560"/>
      </w:tblGrid>
      <w:tr w:rsidR="001A5720" w:rsidRPr="00552A9F" w:rsidTr="001A572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720" w:rsidRPr="009B1C54" w:rsidRDefault="001A5720" w:rsidP="001A5720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720" w:rsidRPr="003A23B8" w:rsidRDefault="001A5720" w:rsidP="001A5720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A5720" w:rsidTr="001A572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484" w:rsidRPr="002A6484" w:rsidRDefault="002A6484" w:rsidP="002A6484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2A6484">
              <w:rPr>
                <w:rFonts w:ascii="Consolas" w:hAnsi="Consolas" w:cs="Consolas"/>
                <w:bCs/>
                <w:noProof/>
              </w:rPr>
              <w:t>4</w:t>
            </w:r>
          </w:p>
          <w:p w:rsidR="001A5720" w:rsidRPr="00AC1EA2" w:rsidRDefault="002A6484" w:rsidP="002A6484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2A6484">
              <w:rPr>
                <w:rFonts w:ascii="Consolas" w:hAnsi="Consolas" w:cs="Consolas"/>
                <w:bCs/>
                <w:noProof/>
              </w:rPr>
              <w:t>1 4 5 8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Pr="00AC1EA2" w:rsidRDefault="002A6484" w:rsidP="001A5720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2A6484">
              <w:rPr>
                <w:rFonts w:ascii="Consolas" w:hAnsi="Consolas" w:cs="Consolas"/>
                <w:bCs/>
                <w:noProof/>
              </w:rPr>
              <w:t>12</w:t>
            </w:r>
          </w:p>
        </w:tc>
      </w:tr>
    </w:tbl>
    <w:p w:rsidR="008C51A3" w:rsidRPr="008C51A3" w:rsidRDefault="008C51A3" w:rsidP="008C51A3">
      <w:pPr>
        <w:spacing w:before="0" w:after="0"/>
        <w:rPr>
          <w:vanish/>
        </w:rPr>
      </w:pPr>
    </w:p>
    <w:tbl>
      <w:tblPr>
        <w:tblpPr w:leftFromText="142" w:rightFromText="142" w:vertAnchor="text" w:horzAnchor="page" w:tblpX="6711" w:tblpY="125"/>
        <w:tblOverlap w:val="never"/>
        <w:tblW w:w="0" w:type="auto"/>
        <w:tblLayout w:type="fixed"/>
        <w:tblLook w:val="0000"/>
      </w:tblPr>
      <w:tblGrid>
        <w:gridCol w:w="2530"/>
        <w:gridCol w:w="990"/>
      </w:tblGrid>
      <w:tr w:rsidR="001A5720" w:rsidRPr="003A23B8" w:rsidTr="00AF424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720" w:rsidRPr="009B1C54" w:rsidRDefault="001A5720" w:rsidP="001A5720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720" w:rsidRPr="003A23B8" w:rsidRDefault="001A5720" w:rsidP="001A5720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A5720" w:rsidRPr="00AC1EA2" w:rsidTr="00AF424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43" w:rsidRPr="00AF4243" w:rsidRDefault="00AF4243" w:rsidP="00AF424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F4243">
              <w:rPr>
                <w:rFonts w:ascii="Consolas" w:hAnsi="Consolas" w:cs="Consolas"/>
                <w:bCs/>
                <w:noProof/>
              </w:rPr>
              <w:t>9</w:t>
            </w:r>
          </w:p>
          <w:p w:rsidR="001A5720" w:rsidRPr="00AC1EA2" w:rsidRDefault="00AF4243" w:rsidP="00AF424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F4243">
              <w:rPr>
                <w:rFonts w:ascii="Consolas" w:hAnsi="Consolas" w:cs="Consolas"/>
                <w:bCs/>
                <w:noProof/>
              </w:rPr>
              <w:t>9 8 7 6 5 4 3 2 1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Pr="00AC1EA2" w:rsidRDefault="00AF4243" w:rsidP="001A5720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F4243">
              <w:rPr>
                <w:rFonts w:ascii="Consolas" w:hAnsi="Consolas" w:cs="Consolas"/>
                <w:bCs/>
                <w:noProof/>
              </w:rPr>
              <w:t>20</w:t>
            </w:r>
          </w:p>
        </w:tc>
      </w:tr>
    </w:tbl>
    <w:p w:rsidR="001B66A3" w:rsidRDefault="001B66A3" w:rsidP="001B66A3">
      <w:pPr>
        <w:spacing w:before="0" w:after="0"/>
      </w:pPr>
    </w:p>
    <w:p w:rsidR="001A5720" w:rsidRDefault="001A5720" w:rsidP="001B66A3">
      <w:pPr>
        <w:spacing w:before="0" w:after="0"/>
      </w:pPr>
    </w:p>
    <w:p w:rsidR="001A5720" w:rsidRDefault="001A5720" w:rsidP="001B66A3">
      <w:pPr>
        <w:spacing w:before="0" w:after="0"/>
      </w:pPr>
    </w:p>
    <w:p w:rsidR="001A5720" w:rsidRPr="001B66A3" w:rsidRDefault="001A5720" w:rsidP="001B66A3">
      <w:pPr>
        <w:spacing w:before="0" w:after="0"/>
        <w:rPr>
          <w:vanish/>
        </w:rPr>
      </w:pPr>
    </w:p>
    <w:p w:rsidR="008B0C41" w:rsidRPr="00C76356" w:rsidRDefault="008B0C41" w:rsidP="00706158"/>
    <w:sectPr w:rsidR="008B0C41" w:rsidRPr="00C76356" w:rsidSect="00346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A30" w:rsidRDefault="00547A30">
      <w:r>
        <w:separator/>
      </w:r>
    </w:p>
  </w:endnote>
  <w:endnote w:type="continuationSeparator" w:id="1">
    <w:p w:rsidR="00547A30" w:rsidRDefault="00547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100C49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100C49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A30" w:rsidRDefault="00547A30">
      <w:r>
        <w:separator/>
      </w:r>
    </w:p>
  </w:footnote>
  <w:footnote w:type="continuationSeparator" w:id="1">
    <w:p w:rsidR="00547A30" w:rsidRDefault="00547A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100C49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66257"/>
    <w:multiLevelType w:val="hybridMultilevel"/>
    <w:tmpl w:val="E6DE5A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9"/>
  </w:num>
  <w:num w:numId="14">
    <w:abstractNumId w:val="6"/>
  </w:num>
  <w:num w:numId="15">
    <w:abstractNumId w:val="17"/>
  </w:num>
  <w:num w:numId="16">
    <w:abstractNumId w:val="8"/>
  </w:num>
  <w:num w:numId="17">
    <w:abstractNumId w:val="2"/>
  </w:num>
  <w:num w:numId="18">
    <w:abstractNumId w:val="7"/>
  </w:num>
  <w:num w:numId="19">
    <w:abstractNumId w:val="13"/>
  </w:num>
  <w:num w:numId="20">
    <w:abstractNumId w:val="14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2663"/>
    <w:rsid w:val="00004E5A"/>
    <w:rsid w:val="00010247"/>
    <w:rsid w:val="00013CE3"/>
    <w:rsid w:val="000219F1"/>
    <w:rsid w:val="00024338"/>
    <w:rsid w:val="00027702"/>
    <w:rsid w:val="00030D3B"/>
    <w:rsid w:val="00034946"/>
    <w:rsid w:val="00040307"/>
    <w:rsid w:val="00051A0F"/>
    <w:rsid w:val="00051ABB"/>
    <w:rsid w:val="00061947"/>
    <w:rsid w:val="00063ABA"/>
    <w:rsid w:val="00070B0B"/>
    <w:rsid w:val="00070CA5"/>
    <w:rsid w:val="00071D81"/>
    <w:rsid w:val="000733CB"/>
    <w:rsid w:val="000740B9"/>
    <w:rsid w:val="00082A88"/>
    <w:rsid w:val="00084135"/>
    <w:rsid w:val="0008479D"/>
    <w:rsid w:val="00084F57"/>
    <w:rsid w:val="00087B3B"/>
    <w:rsid w:val="000943BF"/>
    <w:rsid w:val="00096002"/>
    <w:rsid w:val="00097ACC"/>
    <w:rsid w:val="000A5461"/>
    <w:rsid w:val="000B4A63"/>
    <w:rsid w:val="000C3804"/>
    <w:rsid w:val="000C6140"/>
    <w:rsid w:val="000C7484"/>
    <w:rsid w:val="000D2DC3"/>
    <w:rsid w:val="000D4118"/>
    <w:rsid w:val="000E1D38"/>
    <w:rsid w:val="000E494F"/>
    <w:rsid w:val="000E532F"/>
    <w:rsid w:val="000E6EA7"/>
    <w:rsid w:val="00100C49"/>
    <w:rsid w:val="00101965"/>
    <w:rsid w:val="00110D80"/>
    <w:rsid w:val="001115A3"/>
    <w:rsid w:val="001248BE"/>
    <w:rsid w:val="00125006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A5720"/>
    <w:rsid w:val="001B00CA"/>
    <w:rsid w:val="001B66A3"/>
    <w:rsid w:val="001B6886"/>
    <w:rsid w:val="001C6B8B"/>
    <w:rsid w:val="001C75D4"/>
    <w:rsid w:val="001E177B"/>
    <w:rsid w:val="001F15C4"/>
    <w:rsid w:val="00213EAA"/>
    <w:rsid w:val="00215B3B"/>
    <w:rsid w:val="002256CC"/>
    <w:rsid w:val="0023691D"/>
    <w:rsid w:val="00241424"/>
    <w:rsid w:val="0025114C"/>
    <w:rsid w:val="00253348"/>
    <w:rsid w:val="00270DD5"/>
    <w:rsid w:val="0027273B"/>
    <w:rsid w:val="002730AA"/>
    <w:rsid w:val="002815F4"/>
    <w:rsid w:val="002868AD"/>
    <w:rsid w:val="00286DDB"/>
    <w:rsid w:val="0029561E"/>
    <w:rsid w:val="002A6484"/>
    <w:rsid w:val="002A7FD3"/>
    <w:rsid w:val="002B6B03"/>
    <w:rsid w:val="002C1485"/>
    <w:rsid w:val="002C5F58"/>
    <w:rsid w:val="002C6AC0"/>
    <w:rsid w:val="002F27CA"/>
    <w:rsid w:val="003025F1"/>
    <w:rsid w:val="0031211A"/>
    <w:rsid w:val="00312BA8"/>
    <w:rsid w:val="00324D77"/>
    <w:rsid w:val="00326C3F"/>
    <w:rsid w:val="003349A0"/>
    <w:rsid w:val="003358B3"/>
    <w:rsid w:val="00336269"/>
    <w:rsid w:val="00337C59"/>
    <w:rsid w:val="00340BB7"/>
    <w:rsid w:val="00341615"/>
    <w:rsid w:val="00346BC7"/>
    <w:rsid w:val="00353E4D"/>
    <w:rsid w:val="003606FD"/>
    <w:rsid w:val="00360B4D"/>
    <w:rsid w:val="00360FBE"/>
    <w:rsid w:val="00361CF6"/>
    <w:rsid w:val="003625C6"/>
    <w:rsid w:val="00373F67"/>
    <w:rsid w:val="00382B42"/>
    <w:rsid w:val="003A23B8"/>
    <w:rsid w:val="003A243D"/>
    <w:rsid w:val="003A24B4"/>
    <w:rsid w:val="003A4BA8"/>
    <w:rsid w:val="003B0BA0"/>
    <w:rsid w:val="003B312B"/>
    <w:rsid w:val="003B7F2B"/>
    <w:rsid w:val="003C355F"/>
    <w:rsid w:val="003D0B6A"/>
    <w:rsid w:val="003D2B08"/>
    <w:rsid w:val="003D472C"/>
    <w:rsid w:val="003E0063"/>
    <w:rsid w:val="003E238C"/>
    <w:rsid w:val="003F0025"/>
    <w:rsid w:val="003F3303"/>
    <w:rsid w:val="003F383C"/>
    <w:rsid w:val="003F3A33"/>
    <w:rsid w:val="00400ACB"/>
    <w:rsid w:val="00404189"/>
    <w:rsid w:val="004058B9"/>
    <w:rsid w:val="00411B7D"/>
    <w:rsid w:val="00413DF6"/>
    <w:rsid w:val="00416D86"/>
    <w:rsid w:val="004210F6"/>
    <w:rsid w:val="00422627"/>
    <w:rsid w:val="004254EE"/>
    <w:rsid w:val="004271AD"/>
    <w:rsid w:val="00427EC6"/>
    <w:rsid w:val="004438B5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B3"/>
    <w:rsid w:val="004910D1"/>
    <w:rsid w:val="00491A5F"/>
    <w:rsid w:val="00497068"/>
    <w:rsid w:val="004971D6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1835"/>
    <w:rsid w:val="0051316B"/>
    <w:rsid w:val="00513183"/>
    <w:rsid w:val="00533B3E"/>
    <w:rsid w:val="00535770"/>
    <w:rsid w:val="005361C2"/>
    <w:rsid w:val="0053698C"/>
    <w:rsid w:val="005414FD"/>
    <w:rsid w:val="005429F8"/>
    <w:rsid w:val="00547A30"/>
    <w:rsid w:val="005512FE"/>
    <w:rsid w:val="00552A9F"/>
    <w:rsid w:val="00552DDB"/>
    <w:rsid w:val="00553A28"/>
    <w:rsid w:val="00554CD4"/>
    <w:rsid w:val="005578D0"/>
    <w:rsid w:val="00560FD3"/>
    <w:rsid w:val="005668A0"/>
    <w:rsid w:val="005718A2"/>
    <w:rsid w:val="00575A18"/>
    <w:rsid w:val="00577F46"/>
    <w:rsid w:val="00581484"/>
    <w:rsid w:val="00582B7E"/>
    <w:rsid w:val="005907FF"/>
    <w:rsid w:val="00590C5A"/>
    <w:rsid w:val="005A1273"/>
    <w:rsid w:val="005A2EF8"/>
    <w:rsid w:val="005B0D5C"/>
    <w:rsid w:val="005B1CFA"/>
    <w:rsid w:val="005B6B7B"/>
    <w:rsid w:val="005C5D29"/>
    <w:rsid w:val="005D3F6F"/>
    <w:rsid w:val="005D52F9"/>
    <w:rsid w:val="005E3FFE"/>
    <w:rsid w:val="005E4323"/>
    <w:rsid w:val="006001FA"/>
    <w:rsid w:val="006037BF"/>
    <w:rsid w:val="00605BD1"/>
    <w:rsid w:val="0061142D"/>
    <w:rsid w:val="0062278A"/>
    <w:rsid w:val="006320C3"/>
    <w:rsid w:val="0063318F"/>
    <w:rsid w:val="00634698"/>
    <w:rsid w:val="00636D60"/>
    <w:rsid w:val="006416F5"/>
    <w:rsid w:val="00647AA3"/>
    <w:rsid w:val="00647AF5"/>
    <w:rsid w:val="00651D6C"/>
    <w:rsid w:val="006525F2"/>
    <w:rsid w:val="00652CA5"/>
    <w:rsid w:val="0065497E"/>
    <w:rsid w:val="00655883"/>
    <w:rsid w:val="00660EC8"/>
    <w:rsid w:val="00661D7B"/>
    <w:rsid w:val="006629F2"/>
    <w:rsid w:val="006675FF"/>
    <w:rsid w:val="006810D8"/>
    <w:rsid w:val="00683EF1"/>
    <w:rsid w:val="006A635F"/>
    <w:rsid w:val="006A7D51"/>
    <w:rsid w:val="006B01AC"/>
    <w:rsid w:val="006B13C8"/>
    <w:rsid w:val="006B32B3"/>
    <w:rsid w:val="006C005C"/>
    <w:rsid w:val="006C38CD"/>
    <w:rsid w:val="006D04FB"/>
    <w:rsid w:val="006D0EED"/>
    <w:rsid w:val="006D1308"/>
    <w:rsid w:val="006E4384"/>
    <w:rsid w:val="006F0602"/>
    <w:rsid w:val="007028FA"/>
    <w:rsid w:val="00702E43"/>
    <w:rsid w:val="007046D7"/>
    <w:rsid w:val="00705732"/>
    <w:rsid w:val="00706158"/>
    <w:rsid w:val="00706CA1"/>
    <w:rsid w:val="007079C8"/>
    <w:rsid w:val="00714254"/>
    <w:rsid w:val="0071580A"/>
    <w:rsid w:val="0071651E"/>
    <w:rsid w:val="00732CC6"/>
    <w:rsid w:val="00733200"/>
    <w:rsid w:val="007463A2"/>
    <w:rsid w:val="00750792"/>
    <w:rsid w:val="00750E5D"/>
    <w:rsid w:val="00752281"/>
    <w:rsid w:val="00760400"/>
    <w:rsid w:val="007607A4"/>
    <w:rsid w:val="00764AF4"/>
    <w:rsid w:val="00765E41"/>
    <w:rsid w:val="007666D5"/>
    <w:rsid w:val="00787CC8"/>
    <w:rsid w:val="00790B8C"/>
    <w:rsid w:val="0079686B"/>
    <w:rsid w:val="007A4595"/>
    <w:rsid w:val="007A5892"/>
    <w:rsid w:val="007B2F61"/>
    <w:rsid w:val="007B7C51"/>
    <w:rsid w:val="007C4856"/>
    <w:rsid w:val="007C4F57"/>
    <w:rsid w:val="007D7773"/>
    <w:rsid w:val="007D7BAE"/>
    <w:rsid w:val="007E0F66"/>
    <w:rsid w:val="007E26BB"/>
    <w:rsid w:val="007E3DB6"/>
    <w:rsid w:val="007E3E18"/>
    <w:rsid w:val="007E682E"/>
    <w:rsid w:val="007E6837"/>
    <w:rsid w:val="007E7FC1"/>
    <w:rsid w:val="00800BC7"/>
    <w:rsid w:val="0080281C"/>
    <w:rsid w:val="008069D4"/>
    <w:rsid w:val="0080725E"/>
    <w:rsid w:val="008159D4"/>
    <w:rsid w:val="00822482"/>
    <w:rsid w:val="00823DEE"/>
    <w:rsid w:val="00827AA4"/>
    <w:rsid w:val="0083015F"/>
    <w:rsid w:val="00836DBD"/>
    <w:rsid w:val="00840E37"/>
    <w:rsid w:val="0084132D"/>
    <w:rsid w:val="008471B5"/>
    <w:rsid w:val="00847872"/>
    <w:rsid w:val="008514AF"/>
    <w:rsid w:val="008571CD"/>
    <w:rsid w:val="0086473A"/>
    <w:rsid w:val="0087049B"/>
    <w:rsid w:val="00872BA1"/>
    <w:rsid w:val="008758B8"/>
    <w:rsid w:val="00887AEA"/>
    <w:rsid w:val="00887C19"/>
    <w:rsid w:val="00895207"/>
    <w:rsid w:val="00896023"/>
    <w:rsid w:val="008A1FD3"/>
    <w:rsid w:val="008B0C41"/>
    <w:rsid w:val="008B5C37"/>
    <w:rsid w:val="008B67CB"/>
    <w:rsid w:val="008C51A3"/>
    <w:rsid w:val="008D292C"/>
    <w:rsid w:val="008D388A"/>
    <w:rsid w:val="008D4936"/>
    <w:rsid w:val="008D5082"/>
    <w:rsid w:val="008D61D9"/>
    <w:rsid w:val="008E095E"/>
    <w:rsid w:val="008E15AD"/>
    <w:rsid w:val="008E61EC"/>
    <w:rsid w:val="008F38E5"/>
    <w:rsid w:val="008F3BD8"/>
    <w:rsid w:val="008F7DA1"/>
    <w:rsid w:val="00906A68"/>
    <w:rsid w:val="009128CD"/>
    <w:rsid w:val="00912F85"/>
    <w:rsid w:val="0091723A"/>
    <w:rsid w:val="009247A7"/>
    <w:rsid w:val="00931142"/>
    <w:rsid w:val="00936A7E"/>
    <w:rsid w:val="009370B8"/>
    <w:rsid w:val="00941EE5"/>
    <w:rsid w:val="0095287B"/>
    <w:rsid w:val="0095490F"/>
    <w:rsid w:val="00955710"/>
    <w:rsid w:val="00957512"/>
    <w:rsid w:val="00971AB8"/>
    <w:rsid w:val="0097529B"/>
    <w:rsid w:val="00977449"/>
    <w:rsid w:val="00991301"/>
    <w:rsid w:val="00991C66"/>
    <w:rsid w:val="009A534F"/>
    <w:rsid w:val="009A7A11"/>
    <w:rsid w:val="009B1C54"/>
    <w:rsid w:val="009B46EB"/>
    <w:rsid w:val="009D5A6A"/>
    <w:rsid w:val="009E5CA1"/>
    <w:rsid w:val="009E717D"/>
    <w:rsid w:val="009F54BF"/>
    <w:rsid w:val="00A046D8"/>
    <w:rsid w:val="00A271AE"/>
    <w:rsid w:val="00A30FB4"/>
    <w:rsid w:val="00A3328E"/>
    <w:rsid w:val="00A34654"/>
    <w:rsid w:val="00A44A1D"/>
    <w:rsid w:val="00A45C57"/>
    <w:rsid w:val="00A66D6C"/>
    <w:rsid w:val="00A72D3B"/>
    <w:rsid w:val="00A72E9D"/>
    <w:rsid w:val="00A74A55"/>
    <w:rsid w:val="00A85672"/>
    <w:rsid w:val="00A85DBC"/>
    <w:rsid w:val="00A85EDE"/>
    <w:rsid w:val="00A9626F"/>
    <w:rsid w:val="00A97129"/>
    <w:rsid w:val="00AA25F7"/>
    <w:rsid w:val="00AB15CE"/>
    <w:rsid w:val="00AC73A6"/>
    <w:rsid w:val="00AC7895"/>
    <w:rsid w:val="00AE5F07"/>
    <w:rsid w:val="00AF4243"/>
    <w:rsid w:val="00B00E26"/>
    <w:rsid w:val="00B0448D"/>
    <w:rsid w:val="00B05F43"/>
    <w:rsid w:val="00B12AE4"/>
    <w:rsid w:val="00B13659"/>
    <w:rsid w:val="00B205EC"/>
    <w:rsid w:val="00B21BD9"/>
    <w:rsid w:val="00B222C7"/>
    <w:rsid w:val="00B409DD"/>
    <w:rsid w:val="00B42CD8"/>
    <w:rsid w:val="00B5143D"/>
    <w:rsid w:val="00B55646"/>
    <w:rsid w:val="00B65A45"/>
    <w:rsid w:val="00B65F4B"/>
    <w:rsid w:val="00B72C41"/>
    <w:rsid w:val="00B73A88"/>
    <w:rsid w:val="00B8107E"/>
    <w:rsid w:val="00B864B2"/>
    <w:rsid w:val="00B87630"/>
    <w:rsid w:val="00BA08C1"/>
    <w:rsid w:val="00BA51CA"/>
    <w:rsid w:val="00BB17A9"/>
    <w:rsid w:val="00BB222F"/>
    <w:rsid w:val="00BB4534"/>
    <w:rsid w:val="00BC389A"/>
    <w:rsid w:val="00BD093C"/>
    <w:rsid w:val="00BD4535"/>
    <w:rsid w:val="00BD68FF"/>
    <w:rsid w:val="00BF0A95"/>
    <w:rsid w:val="00BF1CB7"/>
    <w:rsid w:val="00BF48FB"/>
    <w:rsid w:val="00BF5C48"/>
    <w:rsid w:val="00C03AED"/>
    <w:rsid w:val="00C07EC9"/>
    <w:rsid w:val="00C106CA"/>
    <w:rsid w:val="00C16F74"/>
    <w:rsid w:val="00C17D8D"/>
    <w:rsid w:val="00C3422D"/>
    <w:rsid w:val="00C34DDD"/>
    <w:rsid w:val="00C414DF"/>
    <w:rsid w:val="00C420D7"/>
    <w:rsid w:val="00C67580"/>
    <w:rsid w:val="00C70A32"/>
    <w:rsid w:val="00C72A77"/>
    <w:rsid w:val="00C74A16"/>
    <w:rsid w:val="00C75802"/>
    <w:rsid w:val="00C76356"/>
    <w:rsid w:val="00C80649"/>
    <w:rsid w:val="00C90C64"/>
    <w:rsid w:val="00CA1113"/>
    <w:rsid w:val="00CB5F36"/>
    <w:rsid w:val="00CB7622"/>
    <w:rsid w:val="00CC074D"/>
    <w:rsid w:val="00CC0A1F"/>
    <w:rsid w:val="00CC5E05"/>
    <w:rsid w:val="00CD587F"/>
    <w:rsid w:val="00CD734F"/>
    <w:rsid w:val="00CF2197"/>
    <w:rsid w:val="00D03530"/>
    <w:rsid w:val="00D10D97"/>
    <w:rsid w:val="00D16133"/>
    <w:rsid w:val="00D164DC"/>
    <w:rsid w:val="00D25231"/>
    <w:rsid w:val="00D31CE4"/>
    <w:rsid w:val="00D42DD5"/>
    <w:rsid w:val="00D44C79"/>
    <w:rsid w:val="00D45455"/>
    <w:rsid w:val="00D522F6"/>
    <w:rsid w:val="00D54C6C"/>
    <w:rsid w:val="00D551F8"/>
    <w:rsid w:val="00D73A9B"/>
    <w:rsid w:val="00D73E22"/>
    <w:rsid w:val="00D75DB1"/>
    <w:rsid w:val="00D8255C"/>
    <w:rsid w:val="00D840B7"/>
    <w:rsid w:val="00D84865"/>
    <w:rsid w:val="00D86395"/>
    <w:rsid w:val="00DB0F13"/>
    <w:rsid w:val="00DB209F"/>
    <w:rsid w:val="00DC2114"/>
    <w:rsid w:val="00DD2674"/>
    <w:rsid w:val="00DD2EBC"/>
    <w:rsid w:val="00DE0129"/>
    <w:rsid w:val="00DE1564"/>
    <w:rsid w:val="00DF1A77"/>
    <w:rsid w:val="00DF4650"/>
    <w:rsid w:val="00E00DA2"/>
    <w:rsid w:val="00E11168"/>
    <w:rsid w:val="00E20B92"/>
    <w:rsid w:val="00E25A5E"/>
    <w:rsid w:val="00E311E8"/>
    <w:rsid w:val="00E3260B"/>
    <w:rsid w:val="00E40150"/>
    <w:rsid w:val="00E40570"/>
    <w:rsid w:val="00E452E8"/>
    <w:rsid w:val="00E51190"/>
    <w:rsid w:val="00E53152"/>
    <w:rsid w:val="00E61398"/>
    <w:rsid w:val="00E62A7E"/>
    <w:rsid w:val="00E647DC"/>
    <w:rsid w:val="00E74C82"/>
    <w:rsid w:val="00E74F2F"/>
    <w:rsid w:val="00E83D12"/>
    <w:rsid w:val="00E90A24"/>
    <w:rsid w:val="00EA08B0"/>
    <w:rsid w:val="00EA0B21"/>
    <w:rsid w:val="00EA18A5"/>
    <w:rsid w:val="00EA579E"/>
    <w:rsid w:val="00EA665A"/>
    <w:rsid w:val="00EB11E1"/>
    <w:rsid w:val="00EB5595"/>
    <w:rsid w:val="00EC1617"/>
    <w:rsid w:val="00EC3AD9"/>
    <w:rsid w:val="00EC54DD"/>
    <w:rsid w:val="00EC7DC4"/>
    <w:rsid w:val="00ED2F3E"/>
    <w:rsid w:val="00ED335F"/>
    <w:rsid w:val="00ED337A"/>
    <w:rsid w:val="00ED3504"/>
    <w:rsid w:val="00ED4384"/>
    <w:rsid w:val="00ED4464"/>
    <w:rsid w:val="00ED7911"/>
    <w:rsid w:val="00ED7BC2"/>
    <w:rsid w:val="00EE1904"/>
    <w:rsid w:val="00EF72FB"/>
    <w:rsid w:val="00F030AF"/>
    <w:rsid w:val="00F14419"/>
    <w:rsid w:val="00F155FD"/>
    <w:rsid w:val="00F20488"/>
    <w:rsid w:val="00F25F06"/>
    <w:rsid w:val="00F30CB3"/>
    <w:rsid w:val="00F35CD4"/>
    <w:rsid w:val="00F44305"/>
    <w:rsid w:val="00F5031A"/>
    <w:rsid w:val="00F55263"/>
    <w:rsid w:val="00F553A7"/>
    <w:rsid w:val="00F61163"/>
    <w:rsid w:val="00F62CEE"/>
    <w:rsid w:val="00F642FA"/>
    <w:rsid w:val="00F77472"/>
    <w:rsid w:val="00F845B7"/>
    <w:rsid w:val="00F8466E"/>
    <w:rsid w:val="00F95498"/>
    <w:rsid w:val="00FC3BEF"/>
    <w:rsid w:val="00FD6B41"/>
    <w:rsid w:val="00FF3937"/>
    <w:rsid w:val="00FF4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4595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character" w:customStyle="1" w:styleId="apple-converted-space">
    <w:name w:val="apple-converted-space"/>
    <w:rsid w:val="00A30F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435C1-72C7-4A26-9496-BE15927B3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1348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2014-07-02T21:35:00Z</dcterms:created>
  <dcterms:modified xsi:type="dcterms:W3CDTF">2014-07-02T21:35:00Z</dcterms:modified>
</cp:coreProperties>
</file>