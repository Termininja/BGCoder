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94687E" w:rsidP="00A85EDE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D65C41">
        <w:rPr>
          <w:noProof/>
          <w:lang w:val="bg-BG"/>
        </w:rPr>
        <w:t>Алгограми</w:t>
      </w:r>
    </w:p>
    <w:p w:rsidR="006B79D7" w:rsidRPr="006B79D7" w:rsidRDefault="006B79D7" w:rsidP="006B79D7">
      <w:pPr>
        <w:ind w:firstLine="284"/>
        <w:jc w:val="right"/>
      </w:pPr>
      <w:r w:rsidRPr="00734E90">
        <w:rPr>
          <w:lang w:val="bg-BG"/>
        </w:rPr>
        <w:t xml:space="preserve">Автор: </w:t>
      </w:r>
      <w:r>
        <w:rPr>
          <w:lang w:val="bg-BG"/>
        </w:rPr>
        <w:t>Ивайло Кенов</w:t>
      </w:r>
      <w:bookmarkStart w:id="0" w:name="_GoBack"/>
      <w:bookmarkEnd w:id="0"/>
    </w:p>
    <w:p w:rsidR="001310E7" w:rsidRDefault="001310E7" w:rsidP="00B80B20">
      <w:pPr>
        <w:pStyle w:val="Heading3"/>
        <w:rPr>
          <w:b w:val="0"/>
        </w:rPr>
      </w:pPr>
      <w:r>
        <w:rPr>
          <w:b w:val="0"/>
          <w:lang w:val="bg-BG"/>
        </w:rPr>
        <w:t xml:space="preserve">Знаете ли какво </w:t>
      </w:r>
      <w:r w:rsidR="00D041D3">
        <w:rPr>
          <w:b w:val="0"/>
          <w:lang w:val="bg-BG"/>
        </w:rPr>
        <w:t>е</w:t>
      </w:r>
      <w:r>
        <w:rPr>
          <w:b w:val="0"/>
          <w:lang w:val="bg-BG"/>
        </w:rPr>
        <w:t xml:space="preserve"> алгограм</w:t>
      </w:r>
      <w:r w:rsidR="00D041D3">
        <w:rPr>
          <w:b w:val="0"/>
          <w:lang w:val="bg-BG"/>
        </w:rPr>
        <w:t>а</w:t>
      </w:r>
      <w:r>
        <w:rPr>
          <w:b w:val="0"/>
          <w:lang w:val="bg-BG"/>
        </w:rPr>
        <w:t>?</w:t>
      </w:r>
      <w:r w:rsidR="002D20C9">
        <w:rPr>
          <w:b w:val="0"/>
          <w:lang w:val="bg-BG"/>
        </w:rPr>
        <w:t xml:space="preserve"> Същ</w:t>
      </w:r>
      <w:r w:rsidR="00F541C8">
        <w:rPr>
          <w:b w:val="0"/>
          <w:lang w:val="bg-BG"/>
        </w:rPr>
        <w:t>ото като анаграм</w:t>
      </w:r>
      <w:r w:rsidR="00346575">
        <w:rPr>
          <w:b w:val="0"/>
          <w:lang w:val="bg-BG"/>
        </w:rPr>
        <w:t>а</w:t>
      </w:r>
      <w:r w:rsidR="00F541C8">
        <w:rPr>
          <w:b w:val="0"/>
          <w:lang w:val="bg-BG"/>
        </w:rPr>
        <w:t>! А знаете ли какво е анаграма? Как ще знаете, та вие сте програмисти</w:t>
      </w:r>
      <w:r w:rsidR="00F50936">
        <w:rPr>
          <w:b w:val="0"/>
          <w:lang w:val="bg-BG"/>
        </w:rPr>
        <w:t xml:space="preserve">... </w:t>
      </w:r>
      <w:r w:rsidR="00F50936">
        <w:rPr>
          <w:b w:val="0"/>
        </w:rPr>
        <w:t>o.O</w:t>
      </w:r>
    </w:p>
    <w:p w:rsidR="00F50936" w:rsidRDefault="00F50936" w:rsidP="00F50936">
      <w:pPr>
        <w:rPr>
          <w:lang w:val="bg-BG"/>
        </w:rPr>
      </w:pPr>
      <w:r>
        <w:rPr>
          <w:lang w:val="bg-BG"/>
        </w:rPr>
        <w:t>Нека ви обясним, за да може все пак да си решите задачката. Две думи са анаграми, когато само с ра</w:t>
      </w:r>
      <w:r w:rsidR="000C5379">
        <w:rPr>
          <w:lang w:val="bg-BG"/>
        </w:rPr>
        <w:t>зместване на буквите на първата</w:t>
      </w:r>
      <w:r w:rsidR="00390CAC">
        <w:t xml:space="preserve"> </w:t>
      </w:r>
      <w:r w:rsidR="000C5379">
        <w:rPr>
          <w:lang w:val="bg-BG"/>
        </w:rPr>
        <w:t xml:space="preserve">получавате втората, без да премахвате или да добавяте </w:t>
      </w:r>
      <w:r w:rsidR="00390CAC">
        <w:rPr>
          <w:lang w:val="bg-BG"/>
        </w:rPr>
        <w:t>бу</w:t>
      </w:r>
      <w:r w:rsidR="005C4807">
        <w:rPr>
          <w:lang w:val="bg-BG"/>
        </w:rPr>
        <w:t>к</w:t>
      </w:r>
      <w:r w:rsidR="00390CAC">
        <w:rPr>
          <w:lang w:val="bg-BG"/>
        </w:rPr>
        <w:t>в</w:t>
      </w:r>
      <w:r w:rsidR="005C4807">
        <w:rPr>
          <w:lang w:val="bg-BG"/>
        </w:rPr>
        <w:t>и</w:t>
      </w:r>
      <w:r w:rsidR="000C5379">
        <w:rPr>
          <w:lang w:val="bg-BG"/>
        </w:rPr>
        <w:t>.</w:t>
      </w:r>
      <w:r w:rsidR="005166D6">
        <w:rPr>
          <w:lang w:val="bg-BG"/>
        </w:rPr>
        <w:t xml:space="preserve"> Примерно </w:t>
      </w:r>
      <w:r w:rsidR="008048FC">
        <w:t>“</w:t>
      </w:r>
      <w:r w:rsidR="005166D6" w:rsidRPr="00FD28FC">
        <w:rPr>
          <w:b/>
        </w:rPr>
        <w:t>abab</w:t>
      </w:r>
      <w:r w:rsidR="005166D6">
        <w:t xml:space="preserve">” </w:t>
      </w:r>
      <w:r w:rsidR="005166D6">
        <w:rPr>
          <w:lang w:val="bg-BG"/>
        </w:rPr>
        <w:t xml:space="preserve">е анаграма на </w:t>
      </w:r>
      <w:r w:rsidR="008048FC">
        <w:t>“</w:t>
      </w:r>
      <w:r w:rsidR="005166D6" w:rsidRPr="00FD28FC">
        <w:rPr>
          <w:b/>
        </w:rPr>
        <w:t>baba</w:t>
      </w:r>
      <w:r w:rsidR="005166D6">
        <w:t xml:space="preserve">”, </w:t>
      </w:r>
      <w:r w:rsidR="005166D6">
        <w:rPr>
          <w:lang w:val="bg-BG"/>
        </w:rPr>
        <w:t xml:space="preserve">но </w:t>
      </w:r>
      <w:r w:rsidR="005166D6">
        <w:t>“</w:t>
      </w:r>
      <w:r w:rsidR="005166D6" w:rsidRPr="00FD28FC">
        <w:rPr>
          <w:b/>
        </w:rPr>
        <w:t>aaab</w:t>
      </w:r>
      <w:r w:rsidR="005166D6">
        <w:t xml:space="preserve">” </w:t>
      </w:r>
      <w:r w:rsidR="005166D6">
        <w:rPr>
          <w:lang w:val="bg-BG"/>
        </w:rPr>
        <w:t>не</w:t>
      </w:r>
      <w:r w:rsidR="007613F7">
        <w:rPr>
          <w:lang w:val="bg-BG"/>
        </w:rPr>
        <w:t xml:space="preserve"> им е анаграма.</w:t>
      </w:r>
    </w:p>
    <w:p w:rsidR="00514937" w:rsidRPr="00003F8E" w:rsidRDefault="00514937" w:rsidP="00F50936">
      <w:r>
        <w:rPr>
          <w:lang w:val="bg-BG"/>
        </w:rPr>
        <w:t>Даден ви е списък от думи. Вашата задача е да намерите броя групи от анаграми в нея. Например</w:t>
      </w:r>
      <w:r w:rsidR="008048FC">
        <w:rPr>
          <w:lang w:val="bg-BG"/>
        </w:rPr>
        <w:t xml:space="preserve"> имате списък от думите </w:t>
      </w:r>
      <w:r w:rsidR="008048FC">
        <w:t>“</w:t>
      </w:r>
      <w:r w:rsidR="008048FC" w:rsidRPr="00FD28FC">
        <w:rPr>
          <w:b/>
        </w:rPr>
        <w:t>abcd</w:t>
      </w:r>
      <w:r w:rsidR="008048FC">
        <w:t>”, “</w:t>
      </w:r>
      <w:r w:rsidR="008048FC" w:rsidRPr="00FD28FC">
        <w:rPr>
          <w:b/>
        </w:rPr>
        <w:t>abac</w:t>
      </w:r>
      <w:r w:rsidR="008048FC">
        <w:t>”,</w:t>
      </w:r>
      <w:r w:rsidR="00E23012">
        <w:t xml:space="preserve"> “</w:t>
      </w:r>
      <w:r w:rsidR="00E23012" w:rsidRPr="00FD28FC">
        <w:rPr>
          <w:b/>
        </w:rPr>
        <w:t>cbad</w:t>
      </w:r>
      <w:r w:rsidR="00E23012">
        <w:t xml:space="preserve">” </w:t>
      </w:r>
      <w:r w:rsidR="00E23012">
        <w:rPr>
          <w:lang w:val="bg-BG"/>
        </w:rPr>
        <w:t xml:space="preserve">и </w:t>
      </w:r>
      <w:r w:rsidR="00E23012">
        <w:t>“</w:t>
      </w:r>
      <w:r w:rsidR="00E23012" w:rsidRPr="00FD28FC">
        <w:rPr>
          <w:b/>
        </w:rPr>
        <w:t>caab</w:t>
      </w:r>
      <w:r w:rsidR="00E23012">
        <w:t xml:space="preserve">”. </w:t>
      </w:r>
      <w:r w:rsidR="00E23012">
        <w:rPr>
          <w:lang w:val="bg-BG"/>
        </w:rPr>
        <w:t xml:space="preserve">Резултата е </w:t>
      </w:r>
      <w:r w:rsidR="00E23012" w:rsidRPr="00FD28FC">
        <w:rPr>
          <w:b/>
          <w:lang w:val="bg-BG"/>
        </w:rPr>
        <w:t xml:space="preserve">2 </w:t>
      </w:r>
      <w:r w:rsidR="00E23012">
        <w:rPr>
          <w:lang w:val="bg-BG"/>
        </w:rPr>
        <w:t>групи.</w:t>
      </w:r>
      <w:r w:rsidR="00390CAC">
        <w:t xml:space="preserve"> </w:t>
      </w:r>
      <w:r w:rsidR="00E23012">
        <w:rPr>
          <w:lang w:val="bg-BG"/>
        </w:rPr>
        <w:t xml:space="preserve">Едната група анаграми е </w:t>
      </w:r>
      <w:r w:rsidR="00E23012">
        <w:t>“</w:t>
      </w:r>
      <w:r w:rsidR="00E23012" w:rsidRPr="00FD28FC">
        <w:rPr>
          <w:b/>
        </w:rPr>
        <w:t>abcd</w:t>
      </w:r>
      <w:r w:rsidR="00E23012">
        <w:t xml:space="preserve">” </w:t>
      </w:r>
      <w:r w:rsidR="00E23012">
        <w:rPr>
          <w:lang w:val="bg-BG"/>
        </w:rPr>
        <w:t xml:space="preserve">и </w:t>
      </w:r>
      <w:r w:rsidR="00E23012">
        <w:t>“</w:t>
      </w:r>
      <w:r w:rsidR="00E23012" w:rsidRPr="00FD28FC">
        <w:rPr>
          <w:b/>
        </w:rPr>
        <w:t>cbad</w:t>
      </w:r>
      <w:r w:rsidR="00E23012">
        <w:t>”</w:t>
      </w:r>
      <w:r w:rsidR="00171C06">
        <w:rPr>
          <w:lang w:val="bg-BG"/>
        </w:rPr>
        <w:t xml:space="preserve">, а другата група е </w:t>
      </w:r>
      <w:r w:rsidR="00171C06">
        <w:t>“</w:t>
      </w:r>
      <w:r w:rsidR="00171C06" w:rsidRPr="00FD28FC">
        <w:rPr>
          <w:b/>
        </w:rPr>
        <w:t>abac</w:t>
      </w:r>
      <w:r w:rsidR="00171C06">
        <w:t xml:space="preserve">” </w:t>
      </w:r>
      <w:r w:rsidR="00171C06">
        <w:rPr>
          <w:lang w:val="bg-BG"/>
        </w:rPr>
        <w:t xml:space="preserve">и </w:t>
      </w:r>
      <w:r w:rsidR="00171C06">
        <w:t>“</w:t>
      </w:r>
      <w:r w:rsidR="00171C06" w:rsidRPr="00FD28FC">
        <w:rPr>
          <w:b/>
        </w:rPr>
        <w:t>caab</w:t>
      </w:r>
      <w:r w:rsidR="00171C06">
        <w:t>”.</w:t>
      </w:r>
    </w:p>
    <w:p w:rsidR="00B80B20" w:rsidRPr="00734E90" w:rsidRDefault="00B80B20" w:rsidP="00B80B20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B80B20" w:rsidRPr="00734E90" w:rsidRDefault="00B80B20" w:rsidP="00B80B20">
      <w:pPr>
        <w:rPr>
          <w:lang w:val="bg-BG"/>
        </w:rPr>
      </w:pPr>
      <w:r w:rsidRPr="00734E90">
        <w:rPr>
          <w:lang w:val="bg-BG"/>
        </w:rPr>
        <w:t>Входните данни ще бъдат прочитани от конзолата.</w:t>
      </w:r>
    </w:p>
    <w:p w:rsidR="00B80B20" w:rsidRDefault="002C14C2" w:rsidP="00B80B20">
      <w:r>
        <w:rPr>
          <w:lang w:val="bg-BG"/>
        </w:rPr>
        <w:t>На всеки ред ще се чете дума от списъка.</w:t>
      </w:r>
    </w:p>
    <w:p w:rsidR="004672DF" w:rsidRDefault="002C14C2" w:rsidP="00B80B20">
      <w:pPr>
        <w:rPr>
          <w:lang w:val="bg-BG"/>
        </w:rPr>
      </w:pPr>
      <w:r>
        <w:rPr>
          <w:lang w:val="bg-BG"/>
        </w:rPr>
        <w:t xml:space="preserve">Думите приключват, когато прочетеният ред е </w:t>
      </w:r>
      <w:r>
        <w:t>“</w:t>
      </w:r>
      <w:r w:rsidRPr="00F84979">
        <w:rPr>
          <w:b/>
        </w:rPr>
        <w:t>-1</w:t>
      </w:r>
      <w:r>
        <w:t>”.</w:t>
      </w:r>
    </w:p>
    <w:p w:rsidR="00232580" w:rsidRPr="00232580" w:rsidRDefault="00232580" w:rsidP="00232580">
      <w:pPr>
        <w:spacing w:before="0" w:after="0"/>
      </w:pPr>
      <w:r w:rsidRPr="00232580">
        <w:rPr>
          <w:lang w:val="bg-BG"/>
        </w:rPr>
        <w:t>Входните данни винаги ще бъдат валидни и в описания формат.</w:t>
      </w:r>
    </w:p>
    <w:p w:rsidR="00314D53" w:rsidRPr="00135937" w:rsidRDefault="00314D53" w:rsidP="00314D53">
      <w:pPr>
        <w:pStyle w:val="Heading3"/>
        <w:rPr>
          <w:lang w:eastAsia="ja-JP"/>
        </w:rPr>
      </w:pPr>
      <w:r>
        <w:rPr>
          <w:lang w:val="bg-BG" w:eastAsia="ja-JP"/>
        </w:rPr>
        <w:t>Изход</w:t>
      </w:r>
    </w:p>
    <w:p w:rsidR="00314D53" w:rsidRDefault="00314D53" w:rsidP="00743C6D">
      <w:pPr>
        <w:rPr>
          <w:lang w:val="bg-BG"/>
        </w:rPr>
      </w:pPr>
      <w:r w:rsidRPr="00734E90">
        <w:rPr>
          <w:lang w:val="bg-BG" w:eastAsia="ja-JP"/>
        </w:rPr>
        <w:t>Изходът от програмата трябва да бъде изпечатан на конзолата.</w:t>
      </w:r>
    </w:p>
    <w:p w:rsidR="00743C6D" w:rsidRPr="00F547E4" w:rsidRDefault="00F547E4" w:rsidP="00743C6D">
      <w:pPr>
        <w:rPr>
          <w:lang w:val="bg-BG"/>
        </w:rPr>
      </w:pPr>
      <w:r>
        <w:rPr>
          <w:lang w:val="bg-BG"/>
        </w:rPr>
        <w:t xml:space="preserve">На единствения ред от изхода трябва да бъде изведен </w:t>
      </w:r>
      <w:r w:rsidR="0093301D">
        <w:rPr>
          <w:lang w:val="bg-BG"/>
        </w:rPr>
        <w:t>броят групи от анаграми в подадения списък.</w:t>
      </w:r>
    </w:p>
    <w:p w:rsidR="0014089F" w:rsidRPr="00734E90" w:rsidRDefault="0014089F" w:rsidP="0014089F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14089F" w:rsidRPr="00734E90" w:rsidRDefault="001A085B" w:rsidP="0014089F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>
        <w:rPr>
          <w:lang w:val="bg-BG"/>
        </w:rPr>
        <w:t xml:space="preserve">Списъка съдържа максимум от </w:t>
      </w:r>
      <w:r w:rsidR="00AB29E4">
        <w:rPr>
          <w:lang w:val="bg-BG"/>
        </w:rPr>
        <w:t>1</w:t>
      </w:r>
      <w:r w:rsidR="0014089F" w:rsidRPr="00734E90">
        <w:rPr>
          <w:lang w:val="bg-BG"/>
        </w:rPr>
        <w:t xml:space="preserve"> до </w:t>
      </w:r>
      <w:r w:rsidR="00AB29E4">
        <w:rPr>
          <w:lang w:val="bg-BG"/>
        </w:rPr>
        <w:t>50</w:t>
      </w:r>
      <w:r>
        <w:rPr>
          <w:lang w:val="bg-BG"/>
        </w:rPr>
        <w:t xml:space="preserve"> думи</w:t>
      </w:r>
      <w:r w:rsidR="0014089F" w:rsidRPr="00734E90">
        <w:rPr>
          <w:lang w:val="bg-BG"/>
        </w:rPr>
        <w:t>, включително</w:t>
      </w:r>
      <w:r w:rsidR="0014089F">
        <w:rPr>
          <w:lang w:val="bg-BG"/>
        </w:rPr>
        <w:t>.</w:t>
      </w:r>
    </w:p>
    <w:p w:rsidR="0014089F" w:rsidRDefault="00561C99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lang w:val="bg-BG"/>
        </w:rPr>
        <w:t>Всяка дума съдържа</w:t>
      </w:r>
      <w:r w:rsidR="0014089F">
        <w:rPr>
          <w:lang w:val="bg-BG"/>
        </w:rPr>
        <w:t xml:space="preserve"> от </w:t>
      </w:r>
      <w:r w:rsidR="003E5850">
        <w:t>1</w:t>
      </w:r>
      <w:r w:rsidR="00C34364">
        <w:rPr>
          <w:lang w:val="bg-BG"/>
        </w:rPr>
        <w:t xml:space="preserve"> до </w:t>
      </w:r>
      <w:r w:rsidR="003E5850">
        <w:t>50</w:t>
      </w:r>
      <w:r w:rsidR="00C34364">
        <w:rPr>
          <w:lang w:val="bg-BG"/>
        </w:rPr>
        <w:t xml:space="preserve"> символа</w:t>
      </w:r>
      <w:r w:rsidR="0014089F">
        <w:rPr>
          <w:lang w:val="bg-BG"/>
        </w:rPr>
        <w:t>, включително.</w:t>
      </w:r>
    </w:p>
    <w:p w:rsidR="001D6B1C" w:rsidRDefault="001D6B1C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lang w:val="bg-BG"/>
        </w:rPr>
        <w:t>Всяка дума ще съдържа само малки латински букви.</w:t>
      </w:r>
    </w:p>
    <w:p w:rsidR="00D81A0B" w:rsidRPr="00734E90" w:rsidRDefault="00D81A0B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lang w:val="bg-BG"/>
        </w:rPr>
        <w:t>В списъка няма да има повтарящи се думи.</w:t>
      </w:r>
    </w:p>
    <w:p w:rsidR="0014089F" w:rsidRPr="006548CD" w:rsidRDefault="0014089F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734E90">
        <w:rPr>
          <w:lang w:val="bg-BG"/>
        </w:rPr>
        <w:t>Разрешеното време за</w:t>
      </w:r>
      <w:r>
        <w:rPr>
          <w:lang w:val="bg-BG"/>
        </w:rPr>
        <w:t xml:space="preserve"> изпълнение на програмата е </w:t>
      </w:r>
      <w:r w:rsidR="00F85AE0">
        <w:t>0.02</w:t>
      </w:r>
      <w:r>
        <w:rPr>
          <w:lang w:val="bg-BG"/>
        </w:rPr>
        <w:t xml:space="preserve"> секунди</w:t>
      </w:r>
      <w:r w:rsidRPr="00734E90">
        <w:rPr>
          <w:lang w:val="bg-BG"/>
        </w:rPr>
        <w:t>. Лимит на паметта: 16 МБ.</w:t>
      </w: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Default="006548CD" w:rsidP="006548CD">
      <w:pPr>
        <w:spacing w:before="0" w:after="0"/>
        <w:jc w:val="left"/>
      </w:pPr>
    </w:p>
    <w:p w:rsidR="006548CD" w:rsidRPr="00796F63" w:rsidRDefault="006548CD" w:rsidP="006548CD">
      <w:pPr>
        <w:spacing w:before="0" w:after="0"/>
        <w:jc w:val="left"/>
        <w:rPr>
          <w:lang w:val="bg-BG"/>
        </w:rPr>
      </w:pPr>
    </w:p>
    <w:p w:rsidR="00811094" w:rsidRPr="00EF7C32" w:rsidRDefault="00811094" w:rsidP="00EF7C32">
      <w:pPr>
        <w:pStyle w:val="Heading3"/>
        <w:rPr>
          <w:lang w:eastAsia="ja-JP"/>
        </w:rPr>
      </w:pPr>
      <w:r>
        <w:rPr>
          <w:lang w:val="bg-BG" w:eastAsia="ja-JP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/>
      </w:tblPr>
      <w:tblGrid>
        <w:gridCol w:w="2170"/>
        <w:gridCol w:w="2340"/>
      </w:tblGrid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DC501C" w:rsidRDefault="00DC501C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abcd</w:t>
            </w:r>
          </w:p>
          <w:p w:rsidR="00DC501C" w:rsidRDefault="00DC501C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C501C">
              <w:rPr>
                <w:rFonts w:ascii="Consolas" w:hAnsi="Consolas" w:cs="Consolas"/>
                <w:bCs/>
                <w:noProof/>
                <w:lang w:val="bg-BG"/>
              </w:rPr>
              <w:t>abdc</w:t>
            </w:r>
          </w:p>
          <w:p w:rsidR="00DC501C" w:rsidRDefault="00DC501C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C501C">
              <w:rPr>
                <w:rFonts w:ascii="Consolas" w:hAnsi="Consolas" w:cs="Consolas"/>
                <w:bCs/>
                <w:noProof/>
                <w:lang w:val="bg-BG"/>
              </w:rPr>
              <w:t>dabc</w:t>
            </w:r>
          </w:p>
          <w:p w:rsidR="00AC1DDC" w:rsidRDefault="00DC501C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C501C">
              <w:rPr>
                <w:rFonts w:ascii="Consolas" w:hAnsi="Consolas" w:cs="Consolas"/>
                <w:bCs/>
                <w:noProof/>
                <w:lang w:val="bg-BG"/>
              </w:rPr>
              <w:t>bacd</w:t>
            </w:r>
          </w:p>
          <w:p w:rsidR="00DC501C" w:rsidRPr="00DC501C" w:rsidRDefault="00DC501C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4E57AB" w:rsidRDefault="004E57AB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811094" w:rsidRPr="00734E90" w:rsidRDefault="0081109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  <w:tr w:rsidR="00811094" w:rsidRPr="00734E90" w:rsidTr="001B103F">
        <w:trPr>
          <w:trHeight w:val="20"/>
        </w:trPr>
        <w:tc>
          <w:tcPr>
            <w:tcW w:w="4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4323BC" w:rsidRDefault="004323BC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Всички думи са анаграми една на друга, следователно имаме една група.</w:t>
            </w:r>
          </w:p>
        </w:tc>
      </w:tr>
    </w:tbl>
    <w:p w:rsidR="00811094" w:rsidRPr="00734E90" w:rsidRDefault="00811094" w:rsidP="00811094">
      <w:pPr>
        <w:spacing w:before="0" w:after="0"/>
        <w:rPr>
          <w:vanish/>
          <w:lang w:val="bg-BG"/>
        </w:rPr>
      </w:pPr>
    </w:p>
    <w:tbl>
      <w:tblPr>
        <w:tblpPr w:leftFromText="142" w:rightFromText="142" w:vertAnchor="text" w:horzAnchor="page" w:tblpX="6394" w:tblpY="1"/>
        <w:tblOverlap w:val="never"/>
        <w:tblW w:w="0" w:type="auto"/>
        <w:tblLook w:val="0000"/>
      </w:tblPr>
      <w:tblGrid>
        <w:gridCol w:w="2530"/>
        <w:gridCol w:w="2347"/>
      </w:tblGrid>
      <w:tr w:rsidR="00811094" w:rsidRPr="00734E90" w:rsidTr="00F74947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F74947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01D" w:rsidRDefault="004D2F9E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abcd</w:t>
            </w:r>
          </w:p>
          <w:p w:rsidR="004D2F9E" w:rsidRPr="007272DA" w:rsidRDefault="004D2F9E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7272DA">
              <w:rPr>
                <w:rFonts w:ascii="Consolas" w:hAnsi="Consolas" w:cs="Consolas"/>
                <w:bCs/>
                <w:noProof/>
                <w:lang w:val="bg-BG"/>
              </w:rPr>
              <w:t>abac</w:t>
            </w:r>
          </w:p>
          <w:p w:rsidR="00544619" w:rsidRDefault="00544619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44619">
              <w:rPr>
                <w:rFonts w:ascii="Consolas" w:hAnsi="Consolas" w:cs="Consolas"/>
                <w:bCs/>
                <w:noProof/>
                <w:lang w:val="bg-BG"/>
              </w:rPr>
              <w:t>aabc</w:t>
            </w:r>
          </w:p>
          <w:p w:rsidR="00D96C6F" w:rsidRDefault="000478D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0478D4">
              <w:rPr>
                <w:rFonts w:ascii="Consolas" w:hAnsi="Consolas" w:cs="Consolas"/>
                <w:bCs/>
                <w:noProof/>
                <w:lang w:val="bg-BG"/>
              </w:rPr>
              <w:t>bacd</w:t>
            </w:r>
          </w:p>
          <w:p w:rsidR="003E1B31" w:rsidRPr="00734E90" w:rsidRDefault="003E1B31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-1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734E90" w:rsidRDefault="00EF160F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:rsidR="00811094" w:rsidRPr="00734E90" w:rsidRDefault="0081109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  <w:tr w:rsidR="00846D87" w:rsidRPr="00734E90" w:rsidTr="00905F75">
        <w:trPr>
          <w:trHeight w:val="20"/>
        </w:trPr>
        <w:tc>
          <w:tcPr>
            <w:tcW w:w="48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D87" w:rsidRDefault="007272DA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Има две групи анаграми:</w:t>
            </w:r>
          </w:p>
          <w:p w:rsidR="007272DA" w:rsidRDefault="007272DA" w:rsidP="007272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“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abcd</w:t>
            </w:r>
            <w:r>
              <w:rPr>
                <w:rFonts w:ascii="Consolas" w:hAnsi="Consolas" w:cs="Consolas"/>
                <w:bCs/>
                <w:noProof/>
              </w:rPr>
              <w:t xml:space="preserve">”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и </w:t>
            </w:r>
            <w:r>
              <w:rPr>
                <w:rFonts w:ascii="Consolas" w:hAnsi="Consolas" w:cs="Consolas"/>
                <w:bCs/>
                <w:noProof/>
              </w:rPr>
              <w:t>“</w:t>
            </w:r>
            <w:r w:rsidRPr="000478D4">
              <w:rPr>
                <w:rFonts w:ascii="Consolas" w:hAnsi="Consolas" w:cs="Consolas"/>
                <w:bCs/>
                <w:noProof/>
                <w:lang w:val="bg-BG"/>
              </w:rPr>
              <w:t>bacd</w:t>
            </w:r>
            <w:r>
              <w:rPr>
                <w:rFonts w:ascii="Consolas" w:hAnsi="Consolas" w:cs="Consolas"/>
                <w:bCs/>
                <w:noProof/>
              </w:rPr>
              <w:t>”</w:t>
            </w:r>
            <w:r w:rsidR="006E3907">
              <w:rPr>
                <w:rFonts w:ascii="Consolas" w:hAnsi="Consolas" w:cs="Consolas"/>
                <w:bCs/>
                <w:noProof/>
              </w:rPr>
              <w:t>,</w:t>
            </w:r>
          </w:p>
          <w:p w:rsidR="007272DA" w:rsidRPr="008D13B6" w:rsidRDefault="00362A9F" w:rsidP="008D13B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“</w:t>
            </w:r>
            <w:r w:rsidRPr="007272DA">
              <w:rPr>
                <w:rFonts w:ascii="Consolas" w:hAnsi="Consolas" w:cs="Consolas"/>
                <w:bCs/>
                <w:noProof/>
                <w:lang w:val="bg-BG"/>
              </w:rPr>
              <w:t>abac</w:t>
            </w:r>
            <w:r>
              <w:rPr>
                <w:rFonts w:ascii="Consolas" w:hAnsi="Consolas" w:cs="Consolas"/>
                <w:bCs/>
                <w:noProof/>
              </w:rPr>
              <w:t xml:space="preserve">”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и </w:t>
            </w:r>
            <w:r>
              <w:rPr>
                <w:rFonts w:ascii="Consolas" w:hAnsi="Consolas" w:cs="Consolas"/>
                <w:bCs/>
                <w:noProof/>
              </w:rPr>
              <w:t>“</w:t>
            </w:r>
            <w:r w:rsidRPr="00544619">
              <w:rPr>
                <w:rFonts w:ascii="Consolas" w:hAnsi="Consolas" w:cs="Consolas"/>
                <w:bCs/>
                <w:noProof/>
                <w:lang w:val="bg-BG"/>
              </w:rPr>
              <w:t>aabc</w:t>
            </w:r>
            <w:r>
              <w:rPr>
                <w:rFonts w:ascii="Consolas" w:hAnsi="Consolas" w:cs="Consolas"/>
                <w:bCs/>
                <w:noProof/>
              </w:rPr>
              <w:t>”</w:t>
            </w:r>
          </w:p>
        </w:tc>
      </w:tr>
    </w:tbl>
    <w:p w:rsidR="00811094" w:rsidRPr="00734E90" w:rsidRDefault="00811094" w:rsidP="00811094">
      <w:pPr>
        <w:rPr>
          <w:lang w:val="bg-BG"/>
        </w:rPr>
      </w:pPr>
    </w:p>
    <w:p w:rsidR="00811094" w:rsidRDefault="00811094" w:rsidP="00811094">
      <w:pPr>
        <w:rPr>
          <w:lang w:eastAsia="ja-JP"/>
        </w:rPr>
      </w:pPr>
    </w:p>
    <w:p w:rsidR="00811094" w:rsidRPr="0006492C" w:rsidRDefault="00811094" w:rsidP="00811094">
      <w:pPr>
        <w:rPr>
          <w:lang w:eastAsia="ja-JP"/>
        </w:rPr>
      </w:pPr>
    </w:p>
    <w:p w:rsidR="00811094" w:rsidRPr="00734E90" w:rsidRDefault="00811094" w:rsidP="00811094">
      <w:pPr>
        <w:rPr>
          <w:lang w:val="bg-BG"/>
        </w:rPr>
      </w:pPr>
    </w:p>
    <w:p w:rsidR="005112D7" w:rsidRDefault="005112D7" w:rsidP="00ED3504"/>
    <w:p w:rsidR="00353E6C" w:rsidRDefault="00353E6C" w:rsidP="00ED3504"/>
    <w:p w:rsidR="00353E6C" w:rsidRDefault="00353E6C" w:rsidP="00ED3504"/>
    <w:p w:rsidR="00353E6C" w:rsidRDefault="00353E6C" w:rsidP="00ED3504"/>
    <w:tbl>
      <w:tblPr>
        <w:tblpPr w:leftFromText="141" w:rightFromText="141" w:vertAnchor="text" w:tblpX="100" w:tblpY="1"/>
        <w:tblOverlap w:val="never"/>
        <w:tblW w:w="0" w:type="auto"/>
        <w:tblLook w:val="0000"/>
      </w:tblPr>
      <w:tblGrid>
        <w:gridCol w:w="2170"/>
        <w:gridCol w:w="2340"/>
      </w:tblGrid>
      <w:tr w:rsidR="00353E6C" w:rsidRPr="00734E90" w:rsidTr="00BF0B9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E6C" w:rsidRPr="00734E90" w:rsidRDefault="00353E6C" w:rsidP="00BF0B9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E6C" w:rsidRPr="00734E90" w:rsidRDefault="00353E6C" w:rsidP="00BF0B9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353E6C" w:rsidRPr="00734E90" w:rsidTr="00BF0B9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99" w:rsidRDefault="008F4999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aa</w:t>
            </w:r>
          </w:p>
          <w:p w:rsidR="00EB1D18" w:rsidRDefault="00EB1D18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1D18">
              <w:rPr>
                <w:rFonts w:ascii="Consolas" w:hAnsi="Consolas" w:cs="Consolas"/>
                <w:bCs/>
                <w:noProof/>
                <w:lang w:val="bg-BG"/>
              </w:rPr>
              <w:t>aaaaa</w:t>
            </w:r>
          </w:p>
          <w:p w:rsidR="00EB1D18" w:rsidRDefault="00EB1D18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1D18">
              <w:rPr>
                <w:rFonts w:ascii="Consolas" w:hAnsi="Consolas" w:cs="Consolas"/>
                <w:bCs/>
                <w:noProof/>
                <w:lang w:val="bg-BG"/>
              </w:rPr>
              <w:t>aaa</w:t>
            </w:r>
          </w:p>
          <w:p w:rsidR="00EB1D18" w:rsidRDefault="00EB1D18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1D18">
              <w:rPr>
                <w:rFonts w:ascii="Consolas" w:hAnsi="Consolas" w:cs="Consolas"/>
                <w:bCs/>
                <w:noProof/>
                <w:lang w:val="bg-BG"/>
              </w:rPr>
              <w:t>a</w:t>
            </w:r>
          </w:p>
          <w:p w:rsidR="00EB1D18" w:rsidRDefault="00EB1D18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1D18">
              <w:rPr>
                <w:rFonts w:ascii="Consolas" w:hAnsi="Consolas" w:cs="Consolas"/>
                <w:bCs/>
                <w:noProof/>
              </w:rPr>
              <w:t>bbaaaa</w:t>
            </w:r>
          </w:p>
          <w:p w:rsidR="00EB1D18" w:rsidRPr="00EB1D18" w:rsidRDefault="00EB1D18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1D18">
              <w:rPr>
                <w:rFonts w:ascii="Consolas" w:hAnsi="Consolas" w:cs="Consolas"/>
                <w:bCs/>
                <w:noProof/>
              </w:rPr>
              <w:t>aaababaa</w:t>
            </w:r>
          </w:p>
          <w:p w:rsidR="00353E6C" w:rsidRPr="00DC501C" w:rsidRDefault="00353E6C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6C" w:rsidRPr="004E57AB" w:rsidRDefault="003D7D4A" w:rsidP="00BF0B9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353E6C" w:rsidRPr="00734E90" w:rsidRDefault="00353E6C" w:rsidP="00BF0B9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  <w:tr w:rsidR="00353E6C" w:rsidRPr="00734E90" w:rsidTr="00BF0B9F">
        <w:trPr>
          <w:trHeight w:val="20"/>
        </w:trPr>
        <w:tc>
          <w:tcPr>
            <w:tcW w:w="4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6C" w:rsidRPr="004323BC" w:rsidRDefault="0093087A" w:rsidP="00BF0B9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В списъка няма анаграми. Всички думи имат различна дължина.</w:t>
            </w:r>
            <w:r w:rsidR="00F44C75">
              <w:rPr>
                <w:rFonts w:ascii="Consolas" w:hAnsi="Consolas" w:cs="Consolas"/>
                <w:bCs/>
                <w:noProof/>
                <w:lang w:val="bg-BG"/>
              </w:rPr>
              <w:t xml:space="preserve"> Всяка дума се намира в отделна група – резултатът е 6.</w:t>
            </w:r>
          </w:p>
        </w:tc>
      </w:tr>
    </w:tbl>
    <w:tbl>
      <w:tblPr>
        <w:tblpPr w:leftFromText="141" w:rightFromText="141" w:vertAnchor="text" w:horzAnchor="margin" w:tblpXSpec="right" w:tblpY="48"/>
        <w:tblOverlap w:val="never"/>
        <w:tblW w:w="0" w:type="auto"/>
        <w:tblLook w:val="0000"/>
      </w:tblPr>
      <w:tblGrid>
        <w:gridCol w:w="2520"/>
        <w:gridCol w:w="2340"/>
      </w:tblGrid>
      <w:tr w:rsidR="004F7C09" w:rsidRPr="00734E90" w:rsidTr="004F7C09">
        <w:trPr>
          <w:trHeight w:val="2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7C09" w:rsidRPr="00734E90" w:rsidRDefault="004F7C09" w:rsidP="004F7C0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7C09" w:rsidRPr="00734E90" w:rsidRDefault="004F7C09" w:rsidP="004F7C0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F7C09" w:rsidRPr="00734E90" w:rsidTr="004F7C09">
        <w:trPr>
          <w:trHeight w:val="2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774" w:rsidRDefault="00581774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creation</w:t>
            </w:r>
          </w:p>
          <w:p w:rsidR="004B4315" w:rsidRDefault="004B4315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B4315">
              <w:rPr>
                <w:rFonts w:ascii="Consolas" w:hAnsi="Consolas" w:cs="Consolas"/>
                <w:bCs/>
                <w:noProof/>
                <w:lang w:val="bg-BG"/>
              </w:rPr>
              <w:t>sentence</w:t>
            </w:r>
          </w:p>
          <w:p w:rsidR="004B4315" w:rsidRDefault="003B18B4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3B18B4">
              <w:rPr>
                <w:rFonts w:ascii="Consolas" w:hAnsi="Consolas" w:cs="Consolas"/>
                <w:bCs/>
                <w:noProof/>
                <w:lang w:val="bg-BG"/>
              </w:rPr>
              <w:t>reaction</w:t>
            </w:r>
          </w:p>
          <w:p w:rsidR="003B18B4" w:rsidRDefault="003B18B4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3B18B4">
              <w:rPr>
                <w:rFonts w:ascii="Consolas" w:hAnsi="Consolas" w:cs="Consolas"/>
                <w:bCs/>
                <w:noProof/>
                <w:lang w:val="bg-BG"/>
              </w:rPr>
              <w:t>sneak</w:t>
            </w:r>
          </w:p>
          <w:p w:rsidR="003B18B4" w:rsidRDefault="009B1C9E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9B1C9E">
              <w:rPr>
                <w:rFonts w:ascii="Consolas" w:hAnsi="Consolas" w:cs="Consolas"/>
                <w:bCs/>
                <w:noProof/>
                <w:lang w:val="bg-BG"/>
              </w:rPr>
              <w:t>star</w:t>
            </w:r>
          </w:p>
          <w:p w:rsidR="009B1C9E" w:rsidRDefault="000E5D41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0E5D41">
              <w:rPr>
                <w:rFonts w:ascii="Consolas" w:hAnsi="Consolas" w:cs="Consolas"/>
                <w:bCs/>
                <w:noProof/>
                <w:lang w:val="bg-BG"/>
              </w:rPr>
              <w:t>rats</w:t>
            </w:r>
          </w:p>
          <w:p w:rsidR="000E5D41" w:rsidRPr="004B4315" w:rsidRDefault="00A72BA9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A72BA9">
              <w:rPr>
                <w:rFonts w:ascii="Consolas" w:hAnsi="Consolas" w:cs="Consolas"/>
                <w:bCs/>
                <w:noProof/>
                <w:lang w:val="bg-BG"/>
              </w:rPr>
              <w:t>snake</w:t>
            </w:r>
          </w:p>
          <w:p w:rsidR="004F7C09" w:rsidRPr="00DC501C" w:rsidRDefault="004F7C09" w:rsidP="004F7C09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C09" w:rsidRPr="004A5D89" w:rsidRDefault="004A5D89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4F7C09" w:rsidRPr="00734E90" w:rsidRDefault="004F7C09" w:rsidP="004F7C0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</w:tbl>
    <w:p w:rsidR="004F7C09" w:rsidRPr="004F7C09" w:rsidRDefault="004F7C09" w:rsidP="00ED3504">
      <w:pPr>
        <w:rPr>
          <w:lang w:val="bg-BG"/>
        </w:rPr>
      </w:pPr>
    </w:p>
    <w:p w:rsidR="00353E6C" w:rsidRPr="004F7C09" w:rsidRDefault="00353E6C" w:rsidP="00ED3504">
      <w:pPr>
        <w:rPr>
          <w:lang w:val="bg-BG"/>
        </w:rPr>
      </w:pPr>
    </w:p>
    <w:sectPr w:rsidR="00353E6C" w:rsidRPr="004F7C09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500" w:rsidRDefault="004F5500">
      <w:r>
        <w:separator/>
      </w:r>
    </w:p>
  </w:endnote>
  <w:endnote w:type="continuationSeparator" w:id="1">
    <w:p w:rsidR="004F5500" w:rsidRDefault="004F5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C56221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390CAC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390CAC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C5622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500" w:rsidRDefault="004F5500">
      <w:r>
        <w:separator/>
      </w:r>
    </w:p>
  </w:footnote>
  <w:footnote w:type="continuationSeparator" w:id="1">
    <w:p w:rsidR="004F5500" w:rsidRDefault="004F5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5622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AB9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F8E"/>
    <w:rsid w:val="00004E5A"/>
    <w:rsid w:val="00010247"/>
    <w:rsid w:val="00013CE3"/>
    <w:rsid w:val="00023A30"/>
    <w:rsid w:val="00024338"/>
    <w:rsid w:val="00027702"/>
    <w:rsid w:val="00034946"/>
    <w:rsid w:val="000478D4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3DCF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C5379"/>
    <w:rsid w:val="000D0A71"/>
    <w:rsid w:val="000D2DC3"/>
    <w:rsid w:val="000E494F"/>
    <w:rsid w:val="000E532F"/>
    <w:rsid w:val="000E5D41"/>
    <w:rsid w:val="000E6EA7"/>
    <w:rsid w:val="000F0091"/>
    <w:rsid w:val="001105A4"/>
    <w:rsid w:val="00110D80"/>
    <w:rsid w:val="00112E08"/>
    <w:rsid w:val="001248BE"/>
    <w:rsid w:val="0012544F"/>
    <w:rsid w:val="00130801"/>
    <w:rsid w:val="00130A76"/>
    <w:rsid w:val="001310E7"/>
    <w:rsid w:val="00134C58"/>
    <w:rsid w:val="00137511"/>
    <w:rsid w:val="0014089F"/>
    <w:rsid w:val="0014248C"/>
    <w:rsid w:val="00147D8A"/>
    <w:rsid w:val="001510E9"/>
    <w:rsid w:val="0015630B"/>
    <w:rsid w:val="00165530"/>
    <w:rsid w:val="00171BEE"/>
    <w:rsid w:val="00171C06"/>
    <w:rsid w:val="0017625F"/>
    <w:rsid w:val="00182F25"/>
    <w:rsid w:val="00184DE6"/>
    <w:rsid w:val="00190FDA"/>
    <w:rsid w:val="00193E4B"/>
    <w:rsid w:val="001957A4"/>
    <w:rsid w:val="00196928"/>
    <w:rsid w:val="001976E7"/>
    <w:rsid w:val="001A085B"/>
    <w:rsid w:val="001B00CA"/>
    <w:rsid w:val="001B2BBA"/>
    <w:rsid w:val="001C0EFB"/>
    <w:rsid w:val="001C6B8B"/>
    <w:rsid w:val="001D6B1C"/>
    <w:rsid w:val="001D7F86"/>
    <w:rsid w:val="001E177B"/>
    <w:rsid w:val="00213EAA"/>
    <w:rsid w:val="002223A6"/>
    <w:rsid w:val="002256CC"/>
    <w:rsid w:val="00232580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FD3"/>
    <w:rsid w:val="002B6B03"/>
    <w:rsid w:val="002C1485"/>
    <w:rsid w:val="002C14C2"/>
    <w:rsid w:val="002C6AC0"/>
    <w:rsid w:val="002D20C9"/>
    <w:rsid w:val="002E7371"/>
    <w:rsid w:val="002F27CA"/>
    <w:rsid w:val="002F29B4"/>
    <w:rsid w:val="003025F1"/>
    <w:rsid w:val="00304628"/>
    <w:rsid w:val="00314D53"/>
    <w:rsid w:val="003349A0"/>
    <w:rsid w:val="003358B3"/>
    <w:rsid w:val="00340777"/>
    <w:rsid w:val="00340BB7"/>
    <w:rsid w:val="00346575"/>
    <w:rsid w:val="00346BC7"/>
    <w:rsid w:val="00353E4D"/>
    <w:rsid w:val="00353E6C"/>
    <w:rsid w:val="00355C08"/>
    <w:rsid w:val="00357B9A"/>
    <w:rsid w:val="003606FD"/>
    <w:rsid w:val="00360B4D"/>
    <w:rsid w:val="00360FBE"/>
    <w:rsid w:val="00361CF6"/>
    <w:rsid w:val="003625C6"/>
    <w:rsid w:val="00362A9F"/>
    <w:rsid w:val="00364B33"/>
    <w:rsid w:val="00364DC7"/>
    <w:rsid w:val="00367F4E"/>
    <w:rsid w:val="00372DF0"/>
    <w:rsid w:val="00390CAC"/>
    <w:rsid w:val="00392D4F"/>
    <w:rsid w:val="00396747"/>
    <w:rsid w:val="003A1DB3"/>
    <w:rsid w:val="003A243D"/>
    <w:rsid w:val="003A24B4"/>
    <w:rsid w:val="003A4BA8"/>
    <w:rsid w:val="003B0BA0"/>
    <w:rsid w:val="003B18B4"/>
    <w:rsid w:val="003B312B"/>
    <w:rsid w:val="003C355F"/>
    <w:rsid w:val="003D2B08"/>
    <w:rsid w:val="003D472C"/>
    <w:rsid w:val="003D7D4A"/>
    <w:rsid w:val="003E009A"/>
    <w:rsid w:val="003E1B31"/>
    <w:rsid w:val="003E238C"/>
    <w:rsid w:val="003E5850"/>
    <w:rsid w:val="003F0025"/>
    <w:rsid w:val="003F1B6A"/>
    <w:rsid w:val="003F3A33"/>
    <w:rsid w:val="00404189"/>
    <w:rsid w:val="00412632"/>
    <w:rsid w:val="00416D86"/>
    <w:rsid w:val="004210F6"/>
    <w:rsid w:val="00422627"/>
    <w:rsid w:val="004254EE"/>
    <w:rsid w:val="004260E4"/>
    <w:rsid w:val="00427EC6"/>
    <w:rsid w:val="004323BC"/>
    <w:rsid w:val="00433C2E"/>
    <w:rsid w:val="0044441C"/>
    <w:rsid w:val="004452F2"/>
    <w:rsid w:val="00446410"/>
    <w:rsid w:val="00450D23"/>
    <w:rsid w:val="00453CA4"/>
    <w:rsid w:val="00460E19"/>
    <w:rsid w:val="0046113A"/>
    <w:rsid w:val="004616E5"/>
    <w:rsid w:val="004672DF"/>
    <w:rsid w:val="00467E8E"/>
    <w:rsid w:val="00471AA9"/>
    <w:rsid w:val="00471FD5"/>
    <w:rsid w:val="0047414F"/>
    <w:rsid w:val="004766ED"/>
    <w:rsid w:val="004910D1"/>
    <w:rsid w:val="00497068"/>
    <w:rsid w:val="004A5D89"/>
    <w:rsid w:val="004B0789"/>
    <w:rsid w:val="004B2048"/>
    <w:rsid w:val="004B29D8"/>
    <w:rsid w:val="004B4315"/>
    <w:rsid w:val="004B4462"/>
    <w:rsid w:val="004B4E58"/>
    <w:rsid w:val="004C0C23"/>
    <w:rsid w:val="004C5ADC"/>
    <w:rsid w:val="004D0809"/>
    <w:rsid w:val="004D2CF6"/>
    <w:rsid w:val="004D2F9E"/>
    <w:rsid w:val="004D7BAC"/>
    <w:rsid w:val="004E19BB"/>
    <w:rsid w:val="004E57AB"/>
    <w:rsid w:val="004E665D"/>
    <w:rsid w:val="004F4710"/>
    <w:rsid w:val="004F5500"/>
    <w:rsid w:val="004F55D8"/>
    <w:rsid w:val="004F7C09"/>
    <w:rsid w:val="00502A78"/>
    <w:rsid w:val="005112D7"/>
    <w:rsid w:val="0051316B"/>
    <w:rsid w:val="00513183"/>
    <w:rsid w:val="00514937"/>
    <w:rsid w:val="005166D6"/>
    <w:rsid w:val="00533E61"/>
    <w:rsid w:val="00535770"/>
    <w:rsid w:val="00535BCE"/>
    <w:rsid w:val="005361C2"/>
    <w:rsid w:val="0053698C"/>
    <w:rsid w:val="005414FD"/>
    <w:rsid w:val="005429F8"/>
    <w:rsid w:val="00544619"/>
    <w:rsid w:val="00545510"/>
    <w:rsid w:val="00552A9F"/>
    <w:rsid w:val="00552DDB"/>
    <w:rsid w:val="0055368F"/>
    <w:rsid w:val="00553A28"/>
    <w:rsid w:val="00554CD4"/>
    <w:rsid w:val="005578D0"/>
    <w:rsid w:val="00560FD3"/>
    <w:rsid w:val="00561C99"/>
    <w:rsid w:val="00566552"/>
    <w:rsid w:val="005668A0"/>
    <w:rsid w:val="00567E89"/>
    <w:rsid w:val="00575A18"/>
    <w:rsid w:val="00577F46"/>
    <w:rsid w:val="00581484"/>
    <w:rsid w:val="00581774"/>
    <w:rsid w:val="00582B7E"/>
    <w:rsid w:val="005847DA"/>
    <w:rsid w:val="005907FF"/>
    <w:rsid w:val="005A2EF8"/>
    <w:rsid w:val="005B0D5C"/>
    <w:rsid w:val="005C4807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16A31"/>
    <w:rsid w:val="006260EC"/>
    <w:rsid w:val="0063318F"/>
    <w:rsid w:val="00634698"/>
    <w:rsid w:val="006363CD"/>
    <w:rsid w:val="00636D60"/>
    <w:rsid w:val="006416F5"/>
    <w:rsid w:val="00644AB7"/>
    <w:rsid w:val="00647AF5"/>
    <w:rsid w:val="006525F2"/>
    <w:rsid w:val="0065289A"/>
    <w:rsid w:val="00652CA5"/>
    <w:rsid w:val="006548CD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79D7"/>
    <w:rsid w:val="006B7FD8"/>
    <w:rsid w:val="006C2FC7"/>
    <w:rsid w:val="006C38CD"/>
    <w:rsid w:val="006D04FB"/>
    <w:rsid w:val="006D0EED"/>
    <w:rsid w:val="006D1308"/>
    <w:rsid w:val="006E3907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272DA"/>
    <w:rsid w:val="00732CC6"/>
    <w:rsid w:val="00733200"/>
    <w:rsid w:val="00743C6D"/>
    <w:rsid w:val="00750E5D"/>
    <w:rsid w:val="00752281"/>
    <w:rsid w:val="00760400"/>
    <w:rsid w:val="007607A4"/>
    <w:rsid w:val="007613F7"/>
    <w:rsid w:val="00764AF4"/>
    <w:rsid w:val="007837E5"/>
    <w:rsid w:val="00787CC8"/>
    <w:rsid w:val="00790B8C"/>
    <w:rsid w:val="00790C9D"/>
    <w:rsid w:val="00796227"/>
    <w:rsid w:val="007A1533"/>
    <w:rsid w:val="007A5892"/>
    <w:rsid w:val="007B2F61"/>
    <w:rsid w:val="007B6FC3"/>
    <w:rsid w:val="007C4F57"/>
    <w:rsid w:val="007D307D"/>
    <w:rsid w:val="007D7773"/>
    <w:rsid w:val="007E26BB"/>
    <w:rsid w:val="007E3DB6"/>
    <w:rsid w:val="007E682E"/>
    <w:rsid w:val="007E6837"/>
    <w:rsid w:val="007E7FC1"/>
    <w:rsid w:val="00800BC7"/>
    <w:rsid w:val="00801B98"/>
    <w:rsid w:val="008048FC"/>
    <w:rsid w:val="008069D4"/>
    <w:rsid w:val="00810951"/>
    <w:rsid w:val="00811094"/>
    <w:rsid w:val="00813C1B"/>
    <w:rsid w:val="00822482"/>
    <w:rsid w:val="00823DEE"/>
    <w:rsid w:val="00827AA4"/>
    <w:rsid w:val="0083015F"/>
    <w:rsid w:val="00837A62"/>
    <w:rsid w:val="00840E37"/>
    <w:rsid w:val="00846D87"/>
    <w:rsid w:val="008471B5"/>
    <w:rsid w:val="00847872"/>
    <w:rsid w:val="008514AF"/>
    <w:rsid w:val="00851F94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002C"/>
    <w:rsid w:val="008A7C5F"/>
    <w:rsid w:val="008B0C41"/>
    <w:rsid w:val="008B5C37"/>
    <w:rsid w:val="008B67CB"/>
    <w:rsid w:val="008D13B6"/>
    <w:rsid w:val="008D292C"/>
    <w:rsid w:val="008D388A"/>
    <w:rsid w:val="008D4936"/>
    <w:rsid w:val="008D5082"/>
    <w:rsid w:val="008D61D9"/>
    <w:rsid w:val="008E61EC"/>
    <w:rsid w:val="008E7902"/>
    <w:rsid w:val="008F4999"/>
    <w:rsid w:val="008F7DA1"/>
    <w:rsid w:val="009060AE"/>
    <w:rsid w:val="009128CD"/>
    <w:rsid w:val="00912A0A"/>
    <w:rsid w:val="009132A1"/>
    <w:rsid w:val="0091723A"/>
    <w:rsid w:val="009247A7"/>
    <w:rsid w:val="0093087A"/>
    <w:rsid w:val="00931142"/>
    <w:rsid w:val="0093301D"/>
    <w:rsid w:val="00936A7E"/>
    <w:rsid w:val="009370B8"/>
    <w:rsid w:val="00941EE5"/>
    <w:rsid w:val="0094687E"/>
    <w:rsid w:val="0095490F"/>
    <w:rsid w:val="00957512"/>
    <w:rsid w:val="00961D42"/>
    <w:rsid w:val="00970ADC"/>
    <w:rsid w:val="00971AB8"/>
    <w:rsid w:val="00977449"/>
    <w:rsid w:val="00991301"/>
    <w:rsid w:val="00993CFE"/>
    <w:rsid w:val="009966BB"/>
    <w:rsid w:val="009A07CA"/>
    <w:rsid w:val="009A534F"/>
    <w:rsid w:val="009B1C9E"/>
    <w:rsid w:val="009B46EB"/>
    <w:rsid w:val="009C5A8F"/>
    <w:rsid w:val="009C7AA7"/>
    <w:rsid w:val="009D2A25"/>
    <w:rsid w:val="009D4D25"/>
    <w:rsid w:val="009D4FAE"/>
    <w:rsid w:val="009E226C"/>
    <w:rsid w:val="009E2847"/>
    <w:rsid w:val="009E384B"/>
    <w:rsid w:val="009E5CA1"/>
    <w:rsid w:val="009E717D"/>
    <w:rsid w:val="00A046D8"/>
    <w:rsid w:val="00A12313"/>
    <w:rsid w:val="00A271AE"/>
    <w:rsid w:val="00A32CF0"/>
    <w:rsid w:val="00A45C57"/>
    <w:rsid w:val="00A66D6C"/>
    <w:rsid w:val="00A72BA9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B29E4"/>
    <w:rsid w:val="00AC1DDC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C41"/>
    <w:rsid w:val="00B73A88"/>
    <w:rsid w:val="00B80B20"/>
    <w:rsid w:val="00B8107E"/>
    <w:rsid w:val="00B81784"/>
    <w:rsid w:val="00B82A86"/>
    <w:rsid w:val="00B864B2"/>
    <w:rsid w:val="00BA08C1"/>
    <w:rsid w:val="00BA1F2B"/>
    <w:rsid w:val="00BA27D3"/>
    <w:rsid w:val="00BA51CA"/>
    <w:rsid w:val="00BB0AEE"/>
    <w:rsid w:val="00BB17A9"/>
    <w:rsid w:val="00BB222F"/>
    <w:rsid w:val="00BB4534"/>
    <w:rsid w:val="00BC389A"/>
    <w:rsid w:val="00BD4535"/>
    <w:rsid w:val="00BD68FF"/>
    <w:rsid w:val="00BE0F7C"/>
    <w:rsid w:val="00BE7803"/>
    <w:rsid w:val="00BE79B0"/>
    <w:rsid w:val="00BF1B4D"/>
    <w:rsid w:val="00BF1CB7"/>
    <w:rsid w:val="00BF48FB"/>
    <w:rsid w:val="00BF5C48"/>
    <w:rsid w:val="00C03AED"/>
    <w:rsid w:val="00C106CA"/>
    <w:rsid w:val="00C17D8D"/>
    <w:rsid w:val="00C3422D"/>
    <w:rsid w:val="00C34364"/>
    <w:rsid w:val="00C34DDD"/>
    <w:rsid w:val="00C41F7C"/>
    <w:rsid w:val="00C420D7"/>
    <w:rsid w:val="00C47C84"/>
    <w:rsid w:val="00C52268"/>
    <w:rsid w:val="00C56221"/>
    <w:rsid w:val="00C619E4"/>
    <w:rsid w:val="00C72A77"/>
    <w:rsid w:val="00C74A16"/>
    <w:rsid w:val="00C75802"/>
    <w:rsid w:val="00C80501"/>
    <w:rsid w:val="00C80649"/>
    <w:rsid w:val="00C90C64"/>
    <w:rsid w:val="00CA1113"/>
    <w:rsid w:val="00CA55DA"/>
    <w:rsid w:val="00CB30B5"/>
    <w:rsid w:val="00CB7622"/>
    <w:rsid w:val="00CC074D"/>
    <w:rsid w:val="00CC0A1F"/>
    <w:rsid w:val="00CD1D03"/>
    <w:rsid w:val="00CD2847"/>
    <w:rsid w:val="00CD587F"/>
    <w:rsid w:val="00CF06DA"/>
    <w:rsid w:val="00CF2197"/>
    <w:rsid w:val="00D03530"/>
    <w:rsid w:val="00D041D3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60E9D"/>
    <w:rsid w:val="00D65C41"/>
    <w:rsid w:val="00D73A9B"/>
    <w:rsid w:val="00D73E22"/>
    <w:rsid w:val="00D75DB1"/>
    <w:rsid w:val="00D76346"/>
    <w:rsid w:val="00D81A0B"/>
    <w:rsid w:val="00D840B7"/>
    <w:rsid w:val="00D84865"/>
    <w:rsid w:val="00D86395"/>
    <w:rsid w:val="00D96C6F"/>
    <w:rsid w:val="00DB0F13"/>
    <w:rsid w:val="00DB1A48"/>
    <w:rsid w:val="00DB209F"/>
    <w:rsid w:val="00DC501C"/>
    <w:rsid w:val="00DD0F05"/>
    <w:rsid w:val="00DD2674"/>
    <w:rsid w:val="00DD2EBC"/>
    <w:rsid w:val="00DE0129"/>
    <w:rsid w:val="00DF1422"/>
    <w:rsid w:val="00DF1A77"/>
    <w:rsid w:val="00E06992"/>
    <w:rsid w:val="00E13F95"/>
    <w:rsid w:val="00E20B92"/>
    <w:rsid w:val="00E23012"/>
    <w:rsid w:val="00E25A5E"/>
    <w:rsid w:val="00E40570"/>
    <w:rsid w:val="00E4301D"/>
    <w:rsid w:val="00E452E8"/>
    <w:rsid w:val="00E51190"/>
    <w:rsid w:val="00E5157B"/>
    <w:rsid w:val="00E52237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D18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0C5F"/>
    <w:rsid w:val="00EF160F"/>
    <w:rsid w:val="00EF4902"/>
    <w:rsid w:val="00EF72FB"/>
    <w:rsid w:val="00EF7C32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44C75"/>
    <w:rsid w:val="00F5031A"/>
    <w:rsid w:val="00F50936"/>
    <w:rsid w:val="00F541C8"/>
    <w:rsid w:val="00F547E4"/>
    <w:rsid w:val="00F62CEE"/>
    <w:rsid w:val="00F642FA"/>
    <w:rsid w:val="00F74947"/>
    <w:rsid w:val="00F845B7"/>
    <w:rsid w:val="00F84979"/>
    <w:rsid w:val="00F85AE0"/>
    <w:rsid w:val="00F95498"/>
    <w:rsid w:val="00FA489A"/>
    <w:rsid w:val="00FC2A77"/>
    <w:rsid w:val="00FC49A8"/>
    <w:rsid w:val="00FD28FC"/>
    <w:rsid w:val="00FE5445"/>
    <w:rsid w:val="00FE6ACA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9899B-1588-4A93-8E19-F013E94F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285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1804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198</cp:revision>
  <cp:lastPrinted>2011-11-24T17:37:00Z</cp:lastPrinted>
  <dcterms:created xsi:type="dcterms:W3CDTF">2013-09-12T13:52:00Z</dcterms:created>
  <dcterms:modified xsi:type="dcterms:W3CDTF">2014-06-02T21:50:00Z</dcterms:modified>
</cp:coreProperties>
</file>