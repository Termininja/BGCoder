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D8" w:rsidRDefault="0094687E" w:rsidP="00961C4F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F34FD5">
        <w:rPr>
          <w:noProof/>
          <w:lang w:val="bg-BG"/>
        </w:rPr>
        <w:t>Сито на Ератостен</w:t>
      </w:r>
    </w:p>
    <w:p w:rsidR="005108A9" w:rsidRPr="005108A9" w:rsidRDefault="005108A9" w:rsidP="005108A9">
      <w:pPr>
        <w:ind w:firstLine="284"/>
        <w:jc w:val="right"/>
      </w:pPr>
      <w:r>
        <w:rPr>
          <w:lang w:val="bg-BG"/>
        </w:rPr>
        <w:t>Автор: Ивайло Кенов</w:t>
      </w:r>
    </w:p>
    <w:p w:rsidR="00470A6A" w:rsidRDefault="00470A6A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Сигурно сте чували за </w:t>
      </w:r>
      <w:r w:rsidRPr="005628E7">
        <w:rPr>
          <w:rFonts w:cs="Times New Roman"/>
          <w:bCs w:val="0"/>
          <w:szCs w:val="24"/>
          <w:lang w:val="bg-BG"/>
        </w:rPr>
        <w:t>прости</w:t>
      </w:r>
      <w:r>
        <w:rPr>
          <w:rFonts w:cs="Times New Roman"/>
          <w:b w:val="0"/>
          <w:bCs w:val="0"/>
          <w:szCs w:val="24"/>
          <w:lang w:val="bg-BG"/>
        </w:rPr>
        <w:t xml:space="preserve"> и </w:t>
      </w:r>
      <w:r w:rsidRPr="005628E7">
        <w:rPr>
          <w:rFonts w:cs="Times New Roman"/>
          <w:bCs w:val="0"/>
          <w:szCs w:val="24"/>
          <w:lang w:val="bg-BG"/>
        </w:rPr>
        <w:t>сложни</w:t>
      </w:r>
      <w:r>
        <w:rPr>
          <w:rFonts w:cs="Times New Roman"/>
          <w:b w:val="0"/>
          <w:bCs w:val="0"/>
          <w:szCs w:val="24"/>
          <w:lang w:val="bg-BG"/>
        </w:rPr>
        <w:t xml:space="preserve"> числа, но за всеки случай, ще ви обясним. </w:t>
      </w:r>
      <w:r w:rsidR="005628E7" w:rsidRPr="005628E7">
        <w:rPr>
          <w:rFonts w:cs="Times New Roman"/>
          <w:bCs w:val="0"/>
          <w:szCs w:val="24"/>
          <w:lang w:val="bg-BG"/>
        </w:rPr>
        <w:t>Простите</w:t>
      </w:r>
      <w:r w:rsidR="005628E7">
        <w:rPr>
          <w:rFonts w:cs="Times New Roman"/>
          <w:b w:val="0"/>
          <w:bCs w:val="0"/>
          <w:szCs w:val="24"/>
          <w:lang w:val="bg-BG"/>
        </w:rPr>
        <w:t xml:space="preserve"> числа са тези числа, които се </w:t>
      </w:r>
      <w:r w:rsidR="005628E7" w:rsidRPr="00987508">
        <w:rPr>
          <w:rFonts w:cs="Times New Roman"/>
          <w:bCs w:val="0"/>
          <w:szCs w:val="24"/>
          <w:lang w:val="bg-BG"/>
        </w:rPr>
        <w:t>делят на само на 1 и на себе си</w:t>
      </w:r>
      <w:r w:rsidR="005628E7">
        <w:rPr>
          <w:rFonts w:cs="Times New Roman"/>
          <w:b w:val="0"/>
          <w:bCs w:val="0"/>
          <w:szCs w:val="24"/>
          <w:lang w:val="bg-BG"/>
        </w:rPr>
        <w:t xml:space="preserve">. Пример: 2 се дели само на 1 и на 2, 13 се дели само на 1 и на 13, 31 се дели на </w:t>
      </w:r>
      <w:r w:rsidR="00B75C7F">
        <w:rPr>
          <w:rFonts w:cs="Times New Roman"/>
          <w:b w:val="0"/>
          <w:bCs w:val="0"/>
          <w:szCs w:val="24"/>
          <w:lang w:val="bg-BG"/>
        </w:rPr>
        <w:t xml:space="preserve">само на 1 и на 31 и т.н. Сложните числа са всички останали – тези, които освен на 1 и на себе си, се делят и на някое друго число. Пример: 4 се дели на 1, 2 и 4, </w:t>
      </w:r>
      <w:r w:rsidR="002E1F83">
        <w:rPr>
          <w:rFonts w:cs="Times New Roman"/>
          <w:b w:val="0"/>
          <w:bCs w:val="0"/>
          <w:szCs w:val="24"/>
          <w:lang w:val="bg-BG"/>
        </w:rPr>
        <w:t>10 се дели на 1, 2, 5 и 10 и т.н.</w:t>
      </w:r>
    </w:p>
    <w:p w:rsidR="006A5874" w:rsidRDefault="006A5874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Сигурно сте чували за </w:t>
      </w:r>
      <w:r w:rsidRPr="00B75C7F">
        <w:rPr>
          <w:rFonts w:cs="Times New Roman"/>
          <w:bCs w:val="0"/>
          <w:szCs w:val="24"/>
          <w:lang w:val="bg-BG"/>
        </w:rPr>
        <w:t>ситото на Ератостен</w:t>
      </w:r>
      <w:r>
        <w:rPr>
          <w:rFonts w:cs="Times New Roman"/>
          <w:b w:val="0"/>
          <w:bCs w:val="0"/>
          <w:szCs w:val="24"/>
          <w:lang w:val="bg-BG"/>
        </w:rPr>
        <w:t xml:space="preserve">, но за всеки случай, ще ви обясним. Ситото на Ератостен е много древен (като Л. Иванова) метод за намиране на прости числа от долна граница </w:t>
      </w:r>
      <w:r w:rsidRPr="00313CF3">
        <w:rPr>
          <w:rFonts w:cs="Times New Roman"/>
          <w:bCs w:val="0"/>
          <w:szCs w:val="24"/>
          <w:lang w:val="bg-BG"/>
        </w:rPr>
        <w:t>2</w:t>
      </w:r>
      <w:r>
        <w:rPr>
          <w:rFonts w:cs="Times New Roman"/>
          <w:b w:val="0"/>
          <w:bCs w:val="0"/>
          <w:szCs w:val="24"/>
          <w:lang w:val="bg-BG"/>
        </w:rPr>
        <w:t xml:space="preserve"> до горна граница </w:t>
      </w:r>
      <w:r w:rsidRPr="00862352">
        <w:rPr>
          <w:rFonts w:cs="Times New Roman"/>
          <w:bCs w:val="0"/>
          <w:szCs w:val="24"/>
        </w:rPr>
        <w:t>MaxNum</w:t>
      </w:r>
      <w:r w:rsidR="00E25DF4">
        <w:rPr>
          <w:rFonts w:cs="Times New Roman"/>
          <w:b w:val="0"/>
          <w:bCs w:val="0"/>
          <w:szCs w:val="24"/>
        </w:rPr>
        <w:t xml:space="preserve">, </w:t>
      </w:r>
      <w:r w:rsidR="00E25DF4">
        <w:rPr>
          <w:rFonts w:cs="Times New Roman"/>
          <w:b w:val="0"/>
          <w:bCs w:val="0"/>
          <w:szCs w:val="24"/>
          <w:lang w:val="bg-BG"/>
        </w:rPr>
        <w:t>включително</w:t>
      </w:r>
      <w:r>
        <w:rPr>
          <w:rFonts w:cs="Times New Roman"/>
          <w:b w:val="0"/>
          <w:bCs w:val="0"/>
          <w:szCs w:val="24"/>
        </w:rPr>
        <w:t>.</w:t>
      </w:r>
      <w:r w:rsidR="00E2255C">
        <w:rPr>
          <w:rFonts w:cs="Times New Roman"/>
          <w:b w:val="0"/>
          <w:bCs w:val="0"/>
          <w:szCs w:val="24"/>
          <w:lang w:val="bg-BG"/>
        </w:rPr>
        <w:t xml:space="preserve"> Алгоритъма е следния:</w:t>
      </w:r>
    </w:p>
    <w:p w:rsidR="00E2255C" w:rsidRPr="008A0352" w:rsidRDefault="00785357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Съставяме списък, съдържащ всички числа от 2 до </w:t>
      </w:r>
      <w:r w:rsidRPr="00785357">
        <w:rPr>
          <w:b/>
          <w:bCs/>
        </w:rPr>
        <w:t>MaxNum</w:t>
      </w:r>
      <w:r w:rsidRPr="00785357">
        <w:rPr>
          <w:bCs/>
        </w:rPr>
        <w:t xml:space="preserve">, </w:t>
      </w:r>
      <w:r w:rsidRPr="00785357">
        <w:rPr>
          <w:bCs/>
          <w:lang w:val="bg-BG"/>
        </w:rPr>
        <w:t>включително</w:t>
      </w:r>
      <w:r>
        <w:rPr>
          <w:bCs/>
          <w:lang w:val="bg-BG"/>
        </w:rPr>
        <w:t>.</w:t>
      </w:r>
    </w:p>
    <w:p w:rsidR="008A0352" w:rsidRPr="007559FD" w:rsidRDefault="008A0352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Стартираме </w:t>
      </w:r>
      <w:r w:rsidRPr="005F6231">
        <w:rPr>
          <w:b/>
          <w:bCs/>
        </w:rPr>
        <w:t>for</w:t>
      </w:r>
      <w:r>
        <w:rPr>
          <w:bCs/>
          <w:lang w:val="bg-BG"/>
        </w:rPr>
        <w:t>цикъл</w:t>
      </w:r>
      <w:r w:rsidR="006764E3">
        <w:rPr>
          <w:bCs/>
        </w:rPr>
        <w:t xml:space="preserve"> </w:t>
      </w:r>
      <w:r w:rsidR="005F6231">
        <w:rPr>
          <w:bCs/>
          <w:lang w:val="bg-BG"/>
        </w:rPr>
        <w:t xml:space="preserve">за </w:t>
      </w:r>
      <w:r w:rsidR="00E60F5A">
        <w:rPr>
          <w:b/>
          <w:bCs/>
        </w:rPr>
        <w:t>X</w:t>
      </w:r>
      <w:r>
        <w:rPr>
          <w:bCs/>
          <w:lang w:val="bg-BG"/>
        </w:rPr>
        <w:t xml:space="preserve">от </w:t>
      </w:r>
      <w:r w:rsidRPr="005F6231">
        <w:rPr>
          <w:b/>
          <w:bCs/>
          <w:lang w:val="bg-BG"/>
        </w:rPr>
        <w:t>2</w:t>
      </w:r>
      <w:r>
        <w:rPr>
          <w:bCs/>
          <w:lang w:val="bg-BG"/>
        </w:rPr>
        <w:t xml:space="preserve"> до </w:t>
      </w:r>
      <w:r w:rsidR="007559FD" w:rsidRPr="00785357">
        <w:rPr>
          <w:b/>
          <w:bCs/>
        </w:rPr>
        <w:t>MaxNum</w:t>
      </w:r>
      <w:r w:rsidR="007559FD" w:rsidRPr="00785357">
        <w:rPr>
          <w:bCs/>
        </w:rPr>
        <w:t xml:space="preserve">, </w:t>
      </w:r>
      <w:r w:rsidR="007559FD" w:rsidRPr="00785357">
        <w:rPr>
          <w:bCs/>
          <w:lang w:val="bg-BG"/>
        </w:rPr>
        <w:t>включително</w:t>
      </w:r>
      <w:r w:rsidR="007559FD">
        <w:rPr>
          <w:bCs/>
          <w:lang w:val="bg-BG"/>
        </w:rPr>
        <w:t>.</w:t>
      </w:r>
    </w:p>
    <w:p w:rsidR="007559FD" w:rsidRPr="00843D58" w:rsidRDefault="007559FD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Ако </w:t>
      </w:r>
      <w:r w:rsidR="00E60F5A">
        <w:rPr>
          <w:b/>
          <w:bCs/>
        </w:rPr>
        <w:t>X</w:t>
      </w:r>
      <w:r w:rsidR="006764E3">
        <w:rPr>
          <w:b/>
          <w:bCs/>
        </w:rPr>
        <w:t xml:space="preserve"> </w:t>
      </w:r>
      <w:r>
        <w:rPr>
          <w:bCs/>
          <w:lang w:val="bg-BG"/>
        </w:rPr>
        <w:t xml:space="preserve">не е </w:t>
      </w:r>
      <w:r w:rsidR="006764E3">
        <w:rPr>
          <w:bCs/>
          <w:lang w:val="bg-BG"/>
        </w:rPr>
        <w:t>зачеркнат</w:t>
      </w:r>
      <w:r w:rsidR="00B94DBC">
        <w:rPr>
          <w:bCs/>
          <w:lang w:val="bg-BG"/>
        </w:rPr>
        <w:t xml:space="preserve">, </w:t>
      </w:r>
      <w:r w:rsidR="00E60F5A">
        <w:rPr>
          <w:bCs/>
          <w:lang w:val="bg-BG"/>
        </w:rPr>
        <w:t xml:space="preserve">стартираме </w:t>
      </w:r>
      <w:r w:rsidR="00E60F5A">
        <w:rPr>
          <w:bCs/>
        </w:rPr>
        <w:t xml:space="preserve">for </w:t>
      </w:r>
      <w:r w:rsidR="00E60F5A">
        <w:rPr>
          <w:bCs/>
          <w:lang w:val="bg-BG"/>
        </w:rPr>
        <w:t xml:space="preserve">цикъл за </w:t>
      </w:r>
      <w:r w:rsidR="00E60F5A" w:rsidRPr="007D6440">
        <w:rPr>
          <w:b/>
          <w:bCs/>
        </w:rPr>
        <w:t>Y</w:t>
      </w:r>
      <w:r w:rsidR="00E60F5A">
        <w:rPr>
          <w:bCs/>
          <w:lang w:val="bg-BG"/>
        </w:rPr>
        <w:t xml:space="preserve">от </w:t>
      </w:r>
      <w:r w:rsidR="00E60F5A" w:rsidRPr="007D6440">
        <w:rPr>
          <w:b/>
          <w:bCs/>
          <w:lang w:val="bg-BG"/>
        </w:rPr>
        <w:t>2</w:t>
      </w:r>
      <w:r w:rsidR="00E60F5A">
        <w:rPr>
          <w:bCs/>
          <w:lang w:val="bg-BG"/>
        </w:rPr>
        <w:t xml:space="preserve"> до </w:t>
      </w:r>
      <w:r w:rsidR="00E60F5A" w:rsidRPr="00785357">
        <w:rPr>
          <w:b/>
          <w:bCs/>
        </w:rPr>
        <w:t>MaxNum</w:t>
      </w:r>
      <w:r w:rsidR="00E60F5A">
        <w:rPr>
          <w:b/>
          <w:bCs/>
          <w:lang w:val="bg-BG"/>
        </w:rPr>
        <w:t xml:space="preserve"> / </w:t>
      </w:r>
      <w:r w:rsidR="007D6440">
        <w:rPr>
          <w:b/>
          <w:bCs/>
        </w:rPr>
        <w:t>X</w:t>
      </w:r>
      <w:r w:rsidR="00843D58">
        <w:rPr>
          <w:bCs/>
        </w:rPr>
        <w:t>.</w:t>
      </w:r>
    </w:p>
    <w:p w:rsidR="00843D58" w:rsidRPr="00EA7D13" w:rsidRDefault="00843D58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Ако </w:t>
      </w:r>
      <w:r w:rsidRPr="00843D58">
        <w:rPr>
          <w:b/>
          <w:bCs/>
        </w:rPr>
        <w:t>X*Y</w:t>
      </w:r>
      <w:r w:rsidR="006764E3">
        <w:rPr>
          <w:b/>
          <w:bCs/>
        </w:rPr>
        <w:t xml:space="preserve"> </w:t>
      </w:r>
      <w:r>
        <w:rPr>
          <w:bCs/>
          <w:lang w:val="bg-BG"/>
        </w:rPr>
        <w:t xml:space="preserve">не е </w:t>
      </w:r>
      <w:r w:rsidR="006764E3">
        <w:rPr>
          <w:bCs/>
          <w:lang w:val="bg-BG"/>
        </w:rPr>
        <w:t>зачеркнат</w:t>
      </w:r>
      <w:r w:rsidR="0086384F">
        <w:rPr>
          <w:bCs/>
        </w:rPr>
        <w:t xml:space="preserve">, </w:t>
      </w:r>
      <w:r w:rsidR="006764E3">
        <w:rPr>
          <w:bCs/>
          <w:lang w:val="bg-BG"/>
        </w:rPr>
        <w:t>зачеркваме</w:t>
      </w:r>
      <w:r w:rsidR="0086384F">
        <w:rPr>
          <w:bCs/>
          <w:lang w:val="bg-BG"/>
        </w:rPr>
        <w:t xml:space="preserve"> </w:t>
      </w:r>
      <w:r w:rsidR="0086384F" w:rsidRPr="0086384F">
        <w:rPr>
          <w:b/>
          <w:bCs/>
        </w:rPr>
        <w:t>X*Y</w:t>
      </w:r>
      <w:r w:rsidR="0086384F">
        <w:rPr>
          <w:bCs/>
        </w:rPr>
        <w:t>.</w:t>
      </w:r>
    </w:p>
    <w:p w:rsidR="00EA7D13" w:rsidRDefault="00EA7D13" w:rsidP="00EA7D13">
      <w:pPr>
        <w:rPr>
          <w:lang w:val="bg-BG"/>
        </w:rPr>
      </w:pPr>
      <w:r>
        <w:rPr>
          <w:lang w:val="bg-BG"/>
        </w:rPr>
        <w:t>В псевдокод, алгоритъма изглежда така: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 xml:space="preserve">for </w:t>
      </w:r>
      <w:r w:rsidR="002A7C82" w:rsidRPr="00B06FB3">
        <w:rPr>
          <w:i/>
        </w:rPr>
        <w:t>X</w:t>
      </w:r>
      <w:r w:rsidRPr="00B06FB3">
        <w:rPr>
          <w:i/>
          <w:lang w:val="bg-BG"/>
        </w:rPr>
        <w:t xml:space="preserve"> = 2 to </w:t>
      </w:r>
      <w:r w:rsidR="002A7C82" w:rsidRPr="00B06FB3">
        <w:rPr>
          <w:i/>
        </w:rPr>
        <w:t>M</w:t>
      </w:r>
      <w:r w:rsidRPr="00B06FB3">
        <w:rPr>
          <w:i/>
          <w:lang w:val="bg-BG"/>
        </w:rPr>
        <w:t>axNum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ab/>
        <w:t xml:space="preserve">if </w:t>
      </w:r>
      <w:r w:rsidR="00306074" w:rsidRPr="00B06FB3">
        <w:rPr>
          <w:i/>
        </w:rPr>
        <w:t>X</w:t>
      </w:r>
      <w:r w:rsidRPr="00B06FB3">
        <w:rPr>
          <w:i/>
          <w:lang w:val="bg-BG"/>
        </w:rPr>
        <w:t xml:space="preserve"> is not scratched</w:t>
      </w:r>
    </w:p>
    <w:p w:rsidR="0066533C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  <w:t xml:space="preserve">for </w:t>
      </w:r>
      <w:r w:rsidR="00A64E93" w:rsidRPr="00B06FB3">
        <w:rPr>
          <w:i/>
        </w:rPr>
        <w:t>Y</w:t>
      </w:r>
      <w:r w:rsidRPr="00B06FB3">
        <w:rPr>
          <w:i/>
          <w:lang w:val="bg-BG"/>
        </w:rPr>
        <w:t xml:space="preserve"> = 2 to </w:t>
      </w:r>
      <w:r w:rsidR="00A64E93" w:rsidRPr="00B06FB3">
        <w:rPr>
          <w:i/>
        </w:rPr>
        <w:t>M</w:t>
      </w:r>
      <w:r w:rsidRPr="00B06FB3">
        <w:rPr>
          <w:i/>
          <w:lang w:val="bg-BG"/>
        </w:rPr>
        <w:t>axNum/</w:t>
      </w:r>
      <w:r w:rsidR="00934FDF" w:rsidRPr="00B06FB3">
        <w:rPr>
          <w:i/>
        </w:rPr>
        <w:t>X</w:t>
      </w:r>
    </w:p>
    <w:p w:rsidR="0066533C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  <w:t xml:space="preserve">if </w:t>
      </w:r>
      <w:r w:rsidR="00485B6C" w:rsidRPr="00B06FB3">
        <w:rPr>
          <w:i/>
        </w:rPr>
        <w:t>X</w:t>
      </w:r>
      <w:r w:rsidRPr="00B06FB3">
        <w:rPr>
          <w:i/>
          <w:lang w:val="bg-BG"/>
        </w:rPr>
        <w:t>*</w:t>
      </w:r>
      <w:r w:rsidR="00485B6C" w:rsidRPr="00B06FB3">
        <w:rPr>
          <w:i/>
        </w:rPr>
        <w:t>Y</w:t>
      </w:r>
      <w:r w:rsidRPr="00B06FB3">
        <w:rPr>
          <w:i/>
          <w:lang w:val="bg-BG"/>
        </w:rPr>
        <w:t xml:space="preserve"> is not scratched, scratch </w:t>
      </w:r>
      <w:r w:rsidR="00485B6C" w:rsidRPr="00B06FB3">
        <w:rPr>
          <w:i/>
        </w:rPr>
        <w:t>X</w:t>
      </w:r>
      <w:r w:rsidRPr="00B06FB3">
        <w:rPr>
          <w:i/>
          <w:lang w:val="bg-BG"/>
        </w:rPr>
        <w:t>*</w:t>
      </w:r>
      <w:r w:rsidR="00485B6C" w:rsidRPr="00B06FB3">
        <w:rPr>
          <w:i/>
        </w:rPr>
        <w:t>Y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  <w:t>end for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ab/>
        <w:t xml:space="preserve"> end if</w:t>
      </w:r>
    </w:p>
    <w:p w:rsidR="00EA7D13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>end for</w:t>
      </w:r>
    </w:p>
    <w:p w:rsidR="00485B6C" w:rsidRPr="00E15607" w:rsidRDefault="003224A1" w:rsidP="0066533C">
      <w:r>
        <w:rPr>
          <w:lang w:val="bg-BG"/>
        </w:rPr>
        <w:t xml:space="preserve">След като обиколим всички числа, тези които са </w:t>
      </w:r>
      <w:r w:rsidR="006764E3">
        <w:rPr>
          <w:lang w:val="bg-BG"/>
        </w:rPr>
        <w:t>зачеркнати</w:t>
      </w:r>
      <w:r>
        <w:rPr>
          <w:lang w:val="bg-BG"/>
        </w:rPr>
        <w:t xml:space="preserve"> </w:t>
      </w:r>
      <w:r w:rsidR="006614EC">
        <w:rPr>
          <w:lang w:val="bg-BG"/>
        </w:rPr>
        <w:t>от списъка са сложни, а тези, които не са докоснати от алгоритъма – прости.</w:t>
      </w:r>
      <w:r w:rsidR="00E15607">
        <w:rPr>
          <w:lang w:val="bg-BG"/>
        </w:rPr>
        <w:t xml:space="preserve"> Вашата задача е да намерите последното число, което алгоритъма е </w:t>
      </w:r>
      <w:r w:rsidR="006764E3">
        <w:rPr>
          <w:lang w:val="bg-BG"/>
        </w:rPr>
        <w:t>зачеркнал</w:t>
      </w:r>
      <w:r w:rsidR="00E15607">
        <w:rPr>
          <w:lang w:val="bg-BG"/>
        </w:rPr>
        <w:t xml:space="preserve">, ако ви е дадено </w:t>
      </w:r>
      <w:r w:rsidR="00E15607" w:rsidRPr="00E15607">
        <w:rPr>
          <w:b/>
        </w:rPr>
        <w:t>MaxNum</w:t>
      </w:r>
      <w:r w:rsidR="00E15607">
        <w:t>.</w:t>
      </w:r>
    </w:p>
    <w:p w:rsidR="00B80B20" w:rsidRPr="00734E90" w:rsidRDefault="00B80B20" w:rsidP="002D2B88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4B14E1" w:rsidRPr="004B14E1" w:rsidRDefault="004B14E1" w:rsidP="005D3C9B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Входът се чете от конзолата.</w:t>
      </w:r>
    </w:p>
    <w:p w:rsidR="004B14E1" w:rsidRDefault="004B14E1" w:rsidP="00054467">
      <w:pPr>
        <w:pStyle w:val="Heading3"/>
        <w:spacing w:before="120" w:after="120"/>
        <w:rPr>
          <w:rFonts w:cs="Times New Roman"/>
          <w:b w:val="0"/>
          <w:bCs w:val="0"/>
          <w:szCs w:val="24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На първия ред ще прочетете</w:t>
      </w:r>
      <w:r w:rsidR="006764E3">
        <w:rPr>
          <w:rFonts w:cs="Times New Roman"/>
          <w:b w:val="0"/>
          <w:bCs w:val="0"/>
          <w:szCs w:val="24"/>
        </w:rPr>
        <w:t xml:space="preserve"> </w:t>
      </w:r>
      <w:r w:rsidR="00054467">
        <w:rPr>
          <w:rFonts w:cs="Times New Roman"/>
          <w:b w:val="0"/>
          <w:bCs w:val="0"/>
          <w:szCs w:val="24"/>
          <w:lang w:val="bg-BG"/>
        </w:rPr>
        <w:t>горната граница</w:t>
      </w:r>
      <w:r w:rsidR="006764E3">
        <w:rPr>
          <w:rFonts w:cs="Times New Roman"/>
          <w:b w:val="0"/>
          <w:bCs w:val="0"/>
          <w:szCs w:val="24"/>
        </w:rPr>
        <w:t xml:space="preserve"> </w:t>
      </w:r>
      <w:r w:rsidR="000B247D" w:rsidRPr="00B55E50">
        <w:t>MaxNum</w:t>
      </w:r>
      <w:r w:rsidR="00E80D56">
        <w:rPr>
          <w:rFonts w:cs="Times New Roman"/>
          <w:b w:val="0"/>
          <w:bCs w:val="0"/>
          <w:szCs w:val="24"/>
          <w:lang w:val="bg-BG"/>
        </w:rPr>
        <w:t>.</w:t>
      </w:r>
    </w:p>
    <w:p w:rsidR="0005531E" w:rsidRPr="0005531E" w:rsidRDefault="0005531E" w:rsidP="005D3C9B">
      <w:r w:rsidRPr="005D3C9B">
        <w:rPr>
          <w:lang w:val="bg-BG"/>
        </w:rPr>
        <w:t>Входните данни винаги ще бъдат валидни и в описания формат.</w:t>
      </w:r>
    </w:p>
    <w:p w:rsidR="0005531E" w:rsidRPr="0005531E" w:rsidRDefault="0005531E" w:rsidP="0005531E"/>
    <w:p w:rsidR="0005531E" w:rsidRPr="0005531E" w:rsidRDefault="0005531E" w:rsidP="0005531E"/>
    <w:p w:rsidR="00314D53" w:rsidRPr="00135937" w:rsidRDefault="00314D53" w:rsidP="00490EF7">
      <w:pPr>
        <w:pStyle w:val="Heading3"/>
        <w:rPr>
          <w:lang w:eastAsia="ja-JP"/>
        </w:rPr>
      </w:pPr>
      <w:r>
        <w:rPr>
          <w:lang w:val="bg-BG" w:eastAsia="ja-JP"/>
        </w:rPr>
        <w:lastRenderedPageBreak/>
        <w:t>Изход</w:t>
      </w:r>
    </w:p>
    <w:p w:rsidR="004549B5" w:rsidRPr="004549B5" w:rsidRDefault="004549B5" w:rsidP="00481AB0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>Изходът</w:t>
      </w:r>
      <w:r w:rsidRPr="004549B5">
        <w:rPr>
          <w:rFonts w:cs="Times New Roman"/>
          <w:b w:val="0"/>
          <w:bCs w:val="0"/>
          <w:szCs w:val="24"/>
          <w:lang w:val="bg-BG" w:eastAsia="ja-JP"/>
        </w:rPr>
        <w:t xml:space="preserve"> се печата на конзолата.</w:t>
      </w:r>
    </w:p>
    <w:p w:rsidR="0087778A" w:rsidRDefault="008538E3" w:rsidP="00B214AC">
      <w:pPr>
        <w:pStyle w:val="Heading3"/>
        <w:spacing w:before="120" w:after="120"/>
        <w:rPr>
          <w:lang w:val="bg-BG"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 xml:space="preserve">На първия ред от изхода отпечатайте </w:t>
      </w:r>
      <w:r w:rsidR="00B646E6">
        <w:rPr>
          <w:rFonts w:cs="Times New Roman"/>
          <w:b w:val="0"/>
          <w:bCs w:val="0"/>
          <w:szCs w:val="24"/>
          <w:lang w:val="bg-BG" w:eastAsia="ja-JP"/>
        </w:rPr>
        <w:t xml:space="preserve">последното </w:t>
      </w:r>
      <w:r w:rsidR="006764E3">
        <w:rPr>
          <w:rFonts w:cs="Times New Roman"/>
          <w:b w:val="0"/>
          <w:bCs w:val="0"/>
          <w:szCs w:val="24"/>
          <w:lang w:val="bg-BG" w:eastAsia="ja-JP"/>
        </w:rPr>
        <w:t>зачеркнато</w:t>
      </w:r>
      <w:r w:rsidR="00B646E6">
        <w:rPr>
          <w:rFonts w:cs="Times New Roman"/>
          <w:b w:val="0"/>
          <w:bCs w:val="0"/>
          <w:szCs w:val="24"/>
          <w:lang w:val="bg-BG" w:eastAsia="ja-JP"/>
        </w:rPr>
        <w:t xml:space="preserve"> число от алгоритъма.</w:t>
      </w:r>
    </w:p>
    <w:p w:rsidR="00373FDB" w:rsidRPr="00734E90" w:rsidRDefault="00373FDB" w:rsidP="00373FDB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373FDB" w:rsidRPr="00911CB7" w:rsidRDefault="009C64A7" w:rsidP="002F1E7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 w:rsidRPr="00946C9D">
        <w:rPr>
          <w:b/>
        </w:rPr>
        <w:t>MaxNum</w:t>
      </w:r>
      <w:r w:rsidR="006764E3">
        <w:rPr>
          <w:b/>
        </w:rPr>
        <w:t xml:space="preserve"> </w:t>
      </w:r>
      <w:r w:rsidR="00494A4C">
        <w:rPr>
          <w:lang w:val="bg-BG"/>
        </w:rPr>
        <w:t xml:space="preserve">ще бъде между 1 и </w:t>
      </w:r>
      <w:r w:rsidR="002F1E7F" w:rsidRPr="002F1E7F">
        <w:rPr>
          <w:lang w:val="bg-BG"/>
        </w:rPr>
        <w:t>2000000000</w:t>
      </w:r>
      <w:r w:rsidR="006C25B5">
        <w:rPr>
          <w:lang w:val="bg-BG"/>
        </w:rPr>
        <w:t>.</w:t>
      </w:r>
    </w:p>
    <w:p w:rsidR="00373FDB" w:rsidRDefault="00373FDB" w:rsidP="00373FDB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>
        <w:t>0.</w:t>
      </w:r>
      <w:r w:rsidR="00A54820">
        <w:rPr>
          <w:lang w:val="bg-BG"/>
        </w:rPr>
        <w:t>05</w:t>
      </w:r>
      <w:bookmarkStart w:id="0" w:name="_GoBack"/>
      <w:bookmarkEnd w:id="0"/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602450" w:rsidRDefault="00602450" w:rsidP="00602450">
      <w:pPr>
        <w:spacing w:before="0" w:after="0"/>
        <w:ind w:left="360"/>
        <w:jc w:val="left"/>
        <w:rPr>
          <w:lang w:val="bg-BG"/>
        </w:rPr>
      </w:pPr>
    </w:p>
    <w:p w:rsidR="00602450" w:rsidRPr="00602450" w:rsidRDefault="00602450" w:rsidP="00602450">
      <w:pPr>
        <w:jc w:val="left"/>
        <w:rPr>
          <w:b/>
          <w:lang w:val="bg-BG"/>
        </w:rPr>
      </w:pPr>
      <w:r w:rsidRPr="00602450">
        <w:rPr>
          <w:b/>
          <w:lang w:val="bg-BG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/>
      </w:tblPr>
      <w:tblGrid>
        <w:gridCol w:w="5320"/>
        <w:gridCol w:w="4680"/>
      </w:tblGrid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2A2" w:rsidRPr="00467807" w:rsidRDefault="004D1A0D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D1A0D">
              <w:rPr>
                <w:rFonts w:ascii="Consolas" w:hAnsi="Consolas" w:cs="Consolas"/>
                <w:bCs/>
                <w:noProof/>
                <w:lang w:val="bg-BG"/>
              </w:rPr>
              <w:t>18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43" w:rsidRPr="00785A45" w:rsidRDefault="004D1A0D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D1A0D">
              <w:rPr>
                <w:rFonts w:ascii="Consolas" w:hAnsi="Consolas" w:cs="Consolas"/>
                <w:bCs/>
                <w:noProof/>
                <w:lang w:val="bg-BG"/>
              </w:rPr>
              <w:t>15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55" w:rsidRPr="00467807" w:rsidRDefault="00E10BC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E10BC3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83" w:rsidRPr="00785A45" w:rsidRDefault="00E10BC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E10BC3"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95" w:rsidRPr="00467807" w:rsidRDefault="00F34089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F34089">
              <w:rPr>
                <w:rFonts w:ascii="Consolas" w:hAnsi="Consolas" w:cs="Consolas"/>
                <w:bCs/>
                <w:noProof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230" w:rsidRPr="00785A45" w:rsidRDefault="00F34089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F34089">
              <w:rPr>
                <w:rFonts w:ascii="Consolas" w:hAnsi="Consolas" w:cs="Consolas"/>
                <w:bCs/>
                <w:noProof/>
                <w:lang w:val="bg-BG"/>
              </w:rPr>
              <w:t>91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95" w:rsidRPr="00467807" w:rsidRDefault="00C3203F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C3203F">
              <w:rPr>
                <w:rFonts w:ascii="Consolas" w:hAnsi="Consolas" w:cs="Consolas"/>
                <w:bCs/>
                <w:noProof/>
                <w:lang w:val="bg-BG"/>
              </w:rPr>
              <w:t>400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853" w:rsidRPr="00785A45" w:rsidRDefault="00813BAE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813BAE">
              <w:rPr>
                <w:rFonts w:ascii="Consolas" w:hAnsi="Consolas" w:cs="Consolas"/>
                <w:bCs/>
                <w:noProof/>
                <w:lang w:val="bg-BG"/>
              </w:rPr>
              <w:t>361</w:t>
            </w:r>
          </w:p>
        </w:tc>
      </w:tr>
    </w:tbl>
    <w:p w:rsidR="001F1659" w:rsidRPr="00B77E7B" w:rsidRDefault="001F1659" w:rsidP="00481AB0">
      <w:pPr>
        <w:rPr>
          <w:lang w:val="bg-BG" w:eastAsia="ja-JP"/>
        </w:rPr>
      </w:pPr>
    </w:p>
    <w:sectPr w:rsidR="001F1659" w:rsidRPr="00B77E7B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9A" w:rsidRDefault="0037179A">
      <w:r>
        <w:separator/>
      </w:r>
    </w:p>
  </w:endnote>
  <w:endnote w:type="continuationSeparator" w:id="1">
    <w:p w:rsidR="0037179A" w:rsidRDefault="00371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075F28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F567C8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B3615E">
            <w:instrText xml:space="preserve"> NUMPAGES </w:instrText>
          </w:r>
          <w:r>
            <w:fldChar w:fldCharType="separate"/>
          </w:r>
          <w:r w:rsidR="00F567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75F2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9A" w:rsidRDefault="0037179A">
      <w:r>
        <w:separator/>
      </w:r>
    </w:p>
  </w:footnote>
  <w:footnote w:type="continuationSeparator" w:id="1">
    <w:p w:rsidR="0037179A" w:rsidRDefault="003717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075F2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E7EE5"/>
    <w:multiLevelType w:val="hybridMultilevel"/>
    <w:tmpl w:val="C2EEA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103B9"/>
    <w:multiLevelType w:val="hybridMultilevel"/>
    <w:tmpl w:val="342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47102"/>
    <w:multiLevelType w:val="hybridMultilevel"/>
    <w:tmpl w:val="3114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4"/>
  </w:num>
  <w:num w:numId="5">
    <w:abstractNumId w:val="18"/>
  </w:num>
  <w:num w:numId="6">
    <w:abstractNumId w:val="23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21"/>
  </w:num>
  <w:num w:numId="24">
    <w:abstractNumId w:val="15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F8E"/>
    <w:rsid w:val="00004CAB"/>
    <w:rsid w:val="00004E5A"/>
    <w:rsid w:val="00010247"/>
    <w:rsid w:val="00013CE3"/>
    <w:rsid w:val="00014555"/>
    <w:rsid w:val="00014685"/>
    <w:rsid w:val="000153F8"/>
    <w:rsid w:val="0001692E"/>
    <w:rsid w:val="000206DF"/>
    <w:rsid w:val="00020A1E"/>
    <w:rsid w:val="00022203"/>
    <w:rsid w:val="0002342C"/>
    <w:rsid w:val="00023A30"/>
    <w:rsid w:val="00024338"/>
    <w:rsid w:val="00027702"/>
    <w:rsid w:val="00034946"/>
    <w:rsid w:val="0003616F"/>
    <w:rsid w:val="000478D4"/>
    <w:rsid w:val="00051A0F"/>
    <w:rsid w:val="00051ABB"/>
    <w:rsid w:val="00052483"/>
    <w:rsid w:val="00054467"/>
    <w:rsid w:val="0005531E"/>
    <w:rsid w:val="00056B58"/>
    <w:rsid w:val="00063ABA"/>
    <w:rsid w:val="000646D2"/>
    <w:rsid w:val="000666EA"/>
    <w:rsid w:val="000674B6"/>
    <w:rsid w:val="00070CA5"/>
    <w:rsid w:val="00071D81"/>
    <w:rsid w:val="000733CB"/>
    <w:rsid w:val="000740B9"/>
    <w:rsid w:val="00075F28"/>
    <w:rsid w:val="00082A88"/>
    <w:rsid w:val="00083DCF"/>
    <w:rsid w:val="00084135"/>
    <w:rsid w:val="00084F57"/>
    <w:rsid w:val="00087B3B"/>
    <w:rsid w:val="00090C9A"/>
    <w:rsid w:val="000938CB"/>
    <w:rsid w:val="000943BF"/>
    <w:rsid w:val="00097237"/>
    <w:rsid w:val="000A5461"/>
    <w:rsid w:val="000A79B7"/>
    <w:rsid w:val="000B1561"/>
    <w:rsid w:val="000B247D"/>
    <w:rsid w:val="000B4A63"/>
    <w:rsid w:val="000B73D5"/>
    <w:rsid w:val="000C5379"/>
    <w:rsid w:val="000D0A71"/>
    <w:rsid w:val="000D1305"/>
    <w:rsid w:val="000D2DC3"/>
    <w:rsid w:val="000E494F"/>
    <w:rsid w:val="000E532F"/>
    <w:rsid w:val="000E5D41"/>
    <w:rsid w:val="000E6EA7"/>
    <w:rsid w:val="000F0091"/>
    <w:rsid w:val="000F15F3"/>
    <w:rsid w:val="000F2163"/>
    <w:rsid w:val="00102CDD"/>
    <w:rsid w:val="001105A4"/>
    <w:rsid w:val="00110D80"/>
    <w:rsid w:val="00112E08"/>
    <w:rsid w:val="00114A7E"/>
    <w:rsid w:val="00123C62"/>
    <w:rsid w:val="001248BE"/>
    <w:rsid w:val="0012544F"/>
    <w:rsid w:val="00126BD2"/>
    <w:rsid w:val="00130801"/>
    <w:rsid w:val="00130A76"/>
    <w:rsid w:val="001310E7"/>
    <w:rsid w:val="00134C58"/>
    <w:rsid w:val="00137511"/>
    <w:rsid w:val="0014089F"/>
    <w:rsid w:val="0014248C"/>
    <w:rsid w:val="00146678"/>
    <w:rsid w:val="00147D8A"/>
    <w:rsid w:val="001510E9"/>
    <w:rsid w:val="00151ABA"/>
    <w:rsid w:val="001552C9"/>
    <w:rsid w:val="0015630B"/>
    <w:rsid w:val="001709E0"/>
    <w:rsid w:val="00171BEE"/>
    <w:rsid w:val="00171C06"/>
    <w:rsid w:val="0017625F"/>
    <w:rsid w:val="00181F2B"/>
    <w:rsid w:val="00182F25"/>
    <w:rsid w:val="00184DE6"/>
    <w:rsid w:val="00190A6F"/>
    <w:rsid w:val="00190FDA"/>
    <w:rsid w:val="00193E4B"/>
    <w:rsid w:val="001957A4"/>
    <w:rsid w:val="00196928"/>
    <w:rsid w:val="001976E7"/>
    <w:rsid w:val="001A085B"/>
    <w:rsid w:val="001B00CA"/>
    <w:rsid w:val="001B2BBA"/>
    <w:rsid w:val="001B6091"/>
    <w:rsid w:val="001C0411"/>
    <w:rsid w:val="001C0EFB"/>
    <w:rsid w:val="001C6B8B"/>
    <w:rsid w:val="001C7550"/>
    <w:rsid w:val="001C7A13"/>
    <w:rsid w:val="001D4834"/>
    <w:rsid w:val="001D6B1C"/>
    <w:rsid w:val="001D7F86"/>
    <w:rsid w:val="001E03A2"/>
    <w:rsid w:val="001E177B"/>
    <w:rsid w:val="001E48FD"/>
    <w:rsid w:val="001F1659"/>
    <w:rsid w:val="00213EAA"/>
    <w:rsid w:val="002170FF"/>
    <w:rsid w:val="002223A6"/>
    <w:rsid w:val="00223708"/>
    <w:rsid w:val="002256CC"/>
    <w:rsid w:val="0023691D"/>
    <w:rsid w:val="00241424"/>
    <w:rsid w:val="00241485"/>
    <w:rsid w:val="00243B42"/>
    <w:rsid w:val="0025114C"/>
    <w:rsid w:val="00262B65"/>
    <w:rsid w:val="00270DD5"/>
    <w:rsid w:val="00271B62"/>
    <w:rsid w:val="0027273B"/>
    <w:rsid w:val="002730AA"/>
    <w:rsid w:val="0027422D"/>
    <w:rsid w:val="00281E6F"/>
    <w:rsid w:val="00282904"/>
    <w:rsid w:val="00286653"/>
    <w:rsid w:val="002868AD"/>
    <w:rsid w:val="00286C9D"/>
    <w:rsid w:val="00286D75"/>
    <w:rsid w:val="00286DDB"/>
    <w:rsid w:val="00287978"/>
    <w:rsid w:val="00290C6F"/>
    <w:rsid w:val="00292812"/>
    <w:rsid w:val="0029561E"/>
    <w:rsid w:val="002A13D0"/>
    <w:rsid w:val="002A277F"/>
    <w:rsid w:val="002A7C82"/>
    <w:rsid w:val="002A7FD3"/>
    <w:rsid w:val="002B28BD"/>
    <w:rsid w:val="002B6B03"/>
    <w:rsid w:val="002C1485"/>
    <w:rsid w:val="002C14C2"/>
    <w:rsid w:val="002C6AC0"/>
    <w:rsid w:val="002D20C9"/>
    <w:rsid w:val="002D2B88"/>
    <w:rsid w:val="002E1F83"/>
    <w:rsid w:val="002E7343"/>
    <w:rsid w:val="002E7371"/>
    <w:rsid w:val="002F1216"/>
    <w:rsid w:val="002F1E7F"/>
    <w:rsid w:val="002F27CA"/>
    <w:rsid w:val="002F29B4"/>
    <w:rsid w:val="002F7DA4"/>
    <w:rsid w:val="003025F1"/>
    <w:rsid w:val="00304628"/>
    <w:rsid w:val="00306074"/>
    <w:rsid w:val="003065BC"/>
    <w:rsid w:val="00313CF3"/>
    <w:rsid w:val="00314A2F"/>
    <w:rsid w:val="00314D53"/>
    <w:rsid w:val="003161D5"/>
    <w:rsid w:val="003201BE"/>
    <w:rsid w:val="003224A1"/>
    <w:rsid w:val="00330D47"/>
    <w:rsid w:val="003349A0"/>
    <w:rsid w:val="003356E2"/>
    <w:rsid w:val="003358B3"/>
    <w:rsid w:val="00340777"/>
    <w:rsid w:val="00340BB7"/>
    <w:rsid w:val="00346575"/>
    <w:rsid w:val="00346BC7"/>
    <w:rsid w:val="00350563"/>
    <w:rsid w:val="003522D0"/>
    <w:rsid w:val="00353E4D"/>
    <w:rsid w:val="00353E6C"/>
    <w:rsid w:val="00355C08"/>
    <w:rsid w:val="00357B9A"/>
    <w:rsid w:val="003606FD"/>
    <w:rsid w:val="00360A5D"/>
    <w:rsid w:val="00360B4D"/>
    <w:rsid w:val="00360C55"/>
    <w:rsid w:val="00360FBE"/>
    <w:rsid w:val="00361CF6"/>
    <w:rsid w:val="003625C6"/>
    <w:rsid w:val="00362A9F"/>
    <w:rsid w:val="00364A8E"/>
    <w:rsid w:val="00364B33"/>
    <w:rsid w:val="00364DC7"/>
    <w:rsid w:val="00367F4E"/>
    <w:rsid w:val="0037179A"/>
    <w:rsid w:val="00372DF0"/>
    <w:rsid w:val="00373FDB"/>
    <w:rsid w:val="00375495"/>
    <w:rsid w:val="00387CAA"/>
    <w:rsid w:val="0039070D"/>
    <w:rsid w:val="00392D4F"/>
    <w:rsid w:val="00396747"/>
    <w:rsid w:val="003A1DB3"/>
    <w:rsid w:val="003A243D"/>
    <w:rsid w:val="003A24B4"/>
    <w:rsid w:val="003A4BA8"/>
    <w:rsid w:val="003B0BA0"/>
    <w:rsid w:val="003B18B4"/>
    <w:rsid w:val="003B25D8"/>
    <w:rsid w:val="003B312B"/>
    <w:rsid w:val="003B5451"/>
    <w:rsid w:val="003C355F"/>
    <w:rsid w:val="003D2B08"/>
    <w:rsid w:val="003D472C"/>
    <w:rsid w:val="003D6977"/>
    <w:rsid w:val="003D7D4A"/>
    <w:rsid w:val="003E009A"/>
    <w:rsid w:val="003E1B31"/>
    <w:rsid w:val="003E238C"/>
    <w:rsid w:val="003E5850"/>
    <w:rsid w:val="003E69DB"/>
    <w:rsid w:val="003E6B5A"/>
    <w:rsid w:val="003F0025"/>
    <w:rsid w:val="003F1B6A"/>
    <w:rsid w:val="003F3A33"/>
    <w:rsid w:val="003F5458"/>
    <w:rsid w:val="003F5A3D"/>
    <w:rsid w:val="004025CE"/>
    <w:rsid w:val="00404189"/>
    <w:rsid w:val="00406E91"/>
    <w:rsid w:val="00411200"/>
    <w:rsid w:val="00412632"/>
    <w:rsid w:val="00414108"/>
    <w:rsid w:val="00416D86"/>
    <w:rsid w:val="004210F6"/>
    <w:rsid w:val="00422627"/>
    <w:rsid w:val="004254EE"/>
    <w:rsid w:val="004260E4"/>
    <w:rsid w:val="00426A16"/>
    <w:rsid w:val="00427EC6"/>
    <w:rsid w:val="004323BC"/>
    <w:rsid w:val="00433C2E"/>
    <w:rsid w:val="0044441C"/>
    <w:rsid w:val="004452F2"/>
    <w:rsid w:val="00446410"/>
    <w:rsid w:val="00447027"/>
    <w:rsid w:val="00450D23"/>
    <w:rsid w:val="00453CA4"/>
    <w:rsid w:val="00454693"/>
    <w:rsid w:val="004549B5"/>
    <w:rsid w:val="00455277"/>
    <w:rsid w:val="00460E19"/>
    <w:rsid w:val="0046113A"/>
    <w:rsid w:val="004612A2"/>
    <w:rsid w:val="004616E5"/>
    <w:rsid w:val="0046548F"/>
    <w:rsid w:val="004672DF"/>
    <w:rsid w:val="00467807"/>
    <w:rsid w:val="00467E8E"/>
    <w:rsid w:val="00470A6A"/>
    <w:rsid w:val="00471AA9"/>
    <w:rsid w:val="00471FD5"/>
    <w:rsid w:val="00473E65"/>
    <w:rsid w:val="0047414F"/>
    <w:rsid w:val="004766ED"/>
    <w:rsid w:val="00481AB0"/>
    <w:rsid w:val="00482C42"/>
    <w:rsid w:val="00485301"/>
    <w:rsid w:val="00485B6C"/>
    <w:rsid w:val="00486BC6"/>
    <w:rsid w:val="0049041F"/>
    <w:rsid w:val="00490EF7"/>
    <w:rsid w:val="004910D1"/>
    <w:rsid w:val="00492205"/>
    <w:rsid w:val="00494A4C"/>
    <w:rsid w:val="00497068"/>
    <w:rsid w:val="004A1971"/>
    <w:rsid w:val="004A5D89"/>
    <w:rsid w:val="004A68E2"/>
    <w:rsid w:val="004B0789"/>
    <w:rsid w:val="004B14E1"/>
    <w:rsid w:val="004B2048"/>
    <w:rsid w:val="004B29D8"/>
    <w:rsid w:val="004B4315"/>
    <w:rsid w:val="004B4462"/>
    <w:rsid w:val="004B4E58"/>
    <w:rsid w:val="004C0C23"/>
    <w:rsid w:val="004C3BF2"/>
    <w:rsid w:val="004C5ADC"/>
    <w:rsid w:val="004D0809"/>
    <w:rsid w:val="004D1123"/>
    <w:rsid w:val="004D1A0D"/>
    <w:rsid w:val="004D2CF6"/>
    <w:rsid w:val="004D2F9E"/>
    <w:rsid w:val="004D3DBE"/>
    <w:rsid w:val="004D5369"/>
    <w:rsid w:val="004D7BAC"/>
    <w:rsid w:val="004E19BB"/>
    <w:rsid w:val="004E2134"/>
    <w:rsid w:val="004E57AB"/>
    <w:rsid w:val="004E665D"/>
    <w:rsid w:val="004F4710"/>
    <w:rsid w:val="004F55D8"/>
    <w:rsid w:val="004F6707"/>
    <w:rsid w:val="004F7C09"/>
    <w:rsid w:val="00502A78"/>
    <w:rsid w:val="005108A9"/>
    <w:rsid w:val="00510B87"/>
    <w:rsid w:val="005112D7"/>
    <w:rsid w:val="0051316B"/>
    <w:rsid w:val="00513183"/>
    <w:rsid w:val="00514937"/>
    <w:rsid w:val="005166D6"/>
    <w:rsid w:val="005202C9"/>
    <w:rsid w:val="00533E61"/>
    <w:rsid w:val="00535770"/>
    <w:rsid w:val="00535AA3"/>
    <w:rsid w:val="00535BCE"/>
    <w:rsid w:val="005361C2"/>
    <w:rsid w:val="0053698C"/>
    <w:rsid w:val="005414FD"/>
    <w:rsid w:val="005429F8"/>
    <w:rsid w:val="00544619"/>
    <w:rsid w:val="005452CC"/>
    <w:rsid w:val="00545510"/>
    <w:rsid w:val="005475E8"/>
    <w:rsid w:val="00550F21"/>
    <w:rsid w:val="00552A9F"/>
    <w:rsid w:val="00552DDB"/>
    <w:rsid w:val="0055368F"/>
    <w:rsid w:val="00553A28"/>
    <w:rsid w:val="00554CD4"/>
    <w:rsid w:val="005578D0"/>
    <w:rsid w:val="00560EE5"/>
    <w:rsid w:val="00560FD3"/>
    <w:rsid w:val="00561C99"/>
    <w:rsid w:val="005628E7"/>
    <w:rsid w:val="00566552"/>
    <w:rsid w:val="005668A0"/>
    <w:rsid w:val="00567E89"/>
    <w:rsid w:val="00575A18"/>
    <w:rsid w:val="00577F46"/>
    <w:rsid w:val="00581484"/>
    <w:rsid w:val="00581774"/>
    <w:rsid w:val="00582473"/>
    <w:rsid w:val="00582B7E"/>
    <w:rsid w:val="005847DA"/>
    <w:rsid w:val="005907FF"/>
    <w:rsid w:val="005A2EF8"/>
    <w:rsid w:val="005A483B"/>
    <w:rsid w:val="005A5C6C"/>
    <w:rsid w:val="005A61E1"/>
    <w:rsid w:val="005B0D5C"/>
    <w:rsid w:val="005B27AE"/>
    <w:rsid w:val="005C29C2"/>
    <w:rsid w:val="005C457A"/>
    <w:rsid w:val="005C4807"/>
    <w:rsid w:val="005C7E43"/>
    <w:rsid w:val="005D0020"/>
    <w:rsid w:val="005D091A"/>
    <w:rsid w:val="005D2A25"/>
    <w:rsid w:val="005D3C9B"/>
    <w:rsid w:val="005D3F6F"/>
    <w:rsid w:val="005D52F9"/>
    <w:rsid w:val="005D5411"/>
    <w:rsid w:val="005E01C3"/>
    <w:rsid w:val="005E21E2"/>
    <w:rsid w:val="005E3A09"/>
    <w:rsid w:val="005E3FFE"/>
    <w:rsid w:val="005E7BBE"/>
    <w:rsid w:val="005F050D"/>
    <w:rsid w:val="005F3250"/>
    <w:rsid w:val="005F6231"/>
    <w:rsid w:val="005F7338"/>
    <w:rsid w:val="005F78E5"/>
    <w:rsid w:val="006001FA"/>
    <w:rsid w:val="00600C76"/>
    <w:rsid w:val="00602450"/>
    <w:rsid w:val="00605BD1"/>
    <w:rsid w:val="0061142D"/>
    <w:rsid w:val="00616A31"/>
    <w:rsid w:val="00620F40"/>
    <w:rsid w:val="00621B06"/>
    <w:rsid w:val="00625BBC"/>
    <w:rsid w:val="006260EC"/>
    <w:rsid w:val="0063318F"/>
    <w:rsid w:val="00634698"/>
    <w:rsid w:val="006363CD"/>
    <w:rsid w:val="00636D60"/>
    <w:rsid w:val="00637597"/>
    <w:rsid w:val="006416F5"/>
    <w:rsid w:val="006424C7"/>
    <w:rsid w:val="00644AB7"/>
    <w:rsid w:val="00647AF5"/>
    <w:rsid w:val="006525F2"/>
    <w:rsid w:val="0065289A"/>
    <w:rsid w:val="00652CA5"/>
    <w:rsid w:val="00654898"/>
    <w:rsid w:val="006548CD"/>
    <w:rsid w:val="00655883"/>
    <w:rsid w:val="00660EC8"/>
    <w:rsid w:val="006614EC"/>
    <w:rsid w:val="00661D7B"/>
    <w:rsid w:val="006629F2"/>
    <w:rsid w:val="0066533C"/>
    <w:rsid w:val="00665AA0"/>
    <w:rsid w:val="006764E3"/>
    <w:rsid w:val="006801B3"/>
    <w:rsid w:val="006809CE"/>
    <w:rsid w:val="006810D8"/>
    <w:rsid w:val="00681E98"/>
    <w:rsid w:val="00686389"/>
    <w:rsid w:val="00693412"/>
    <w:rsid w:val="00695108"/>
    <w:rsid w:val="006A5874"/>
    <w:rsid w:val="006A7310"/>
    <w:rsid w:val="006A7D51"/>
    <w:rsid w:val="006B01AC"/>
    <w:rsid w:val="006B0610"/>
    <w:rsid w:val="006B13C8"/>
    <w:rsid w:val="006B7FD8"/>
    <w:rsid w:val="006C25B5"/>
    <w:rsid w:val="006C2FC7"/>
    <w:rsid w:val="006C38CD"/>
    <w:rsid w:val="006D04FB"/>
    <w:rsid w:val="006D0EED"/>
    <w:rsid w:val="006D1308"/>
    <w:rsid w:val="006E3907"/>
    <w:rsid w:val="006E4384"/>
    <w:rsid w:val="006E4474"/>
    <w:rsid w:val="006E6408"/>
    <w:rsid w:val="006E6C41"/>
    <w:rsid w:val="006F0602"/>
    <w:rsid w:val="006F217D"/>
    <w:rsid w:val="006F5F7D"/>
    <w:rsid w:val="006F7086"/>
    <w:rsid w:val="006F74EA"/>
    <w:rsid w:val="00702922"/>
    <w:rsid w:val="00702E43"/>
    <w:rsid w:val="00705732"/>
    <w:rsid w:val="007079C8"/>
    <w:rsid w:val="00714254"/>
    <w:rsid w:val="0071580A"/>
    <w:rsid w:val="00725DBD"/>
    <w:rsid w:val="00726FE0"/>
    <w:rsid w:val="007272DA"/>
    <w:rsid w:val="00732CC6"/>
    <w:rsid w:val="00733200"/>
    <w:rsid w:val="00743C6D"/>
    <w:rsid w:val="0074694C"/>
    <w:rsid w:val="0074751E"/>
    <w:rsid w:val="00750E5D"/>
    <w:rsid w:val="00752281"/>
    <w:rsid w:val="007559FD"/>
    <w:rsid w:val="00757BF6"/>
    <w:rsid w:val="00760400"/>
    <w:rsid w:val="007607A4"/>
    <w:rsid w:val="007613F7"/>
    <w:rsid w:val="00764AF4"/>
    <w:rsid w:val="00771CE0"/>
    <w:rsid w:val="00771CF6"/>
    <w:rsid w:val="00773183"/>
    <w:rsid w:val="00774223"/>
    <w:rsid w:val="00775DA0"/>
    <w:rsid w:val="00777604"/>
    <w:rsid w:val="007837E5"/>
    <w:rsid w:val="00785357"/>
    <w:rsid w:val="00785A45"/>
    <w:rsid w:val="00787230"/>
    <w:rsid w:val="00787CC8"/>
    <w:rsid w:val="00790B8C"/>
    <w:rsid w:val="00790C9D"/>
    <w:rsid w:val="00796227"/>
    <w:rsid w:val="007A1533"/>
    <w:rsid w:val="007A5892"/>
    <w:rsid w:val="007B2F61"/>
    <w:rsid w:val="007B6FC3"/>
    <w:rsid w:val="007C2B6F"/>
    <w:rsid w:val="007C4F57"/>
    <w:rsid w:val="007D1E63"/>
    <w:rsid w:val="007D2B4D"/>
    <w:rsid w:val="007D307D"/>
    <w:rsid w:val="007D3BCD"/>
    <w:rsid w:val="007D6440"/>
    <w:rsid w:val="007D7773"/>
    <w:rsid w:val="007E0853"/>
    <w:rsid w:val="007E26BB"/>
    <w:rsid w:val="007E3DB6"/>
    <w:rsid w:val="007E5242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BAE"/>
    <w:rsid w:val="00813C1B"/>
    <w:rsid w:val="00822482"/>
    <w:rsid w:val="00823DEE"/>
    <w:rsid w:val="008277D0"/>
    <w:rsid w:val="00827AA4"/>
    <w:rsid w:val="0083015F"/>
    <w:rsid w:val="008307F9"/>
    <w:rsid w:val="00837A62"/>
    <w:rsid w:val="00840E37"/>
    <w:rsid w:val="00843158"/>
    <w:rsid w:val="00843D58"/>
    <w:rsid w:val="00846D87"/>
    <w:rsid w:val="008471B5"/>
    <w:rsid w:val="00847872"/>
    <w:rsid w:val="008514AF"/>
    <w:rsid w:val="00851F94"/>
    <w:rsid w:val="008538E3"/>
    <w:rsid w:val="008571CD"/>
    <w:rsid w:val="00857C9E"/>
    <w:rsid w:val="00862352"/>
    <w:rsid w:val="0086384F"/>
    <w:rsid w:val="0086473A"/>
    <w:rsid w:val="0087049B"/>
    <w:rsid w:val="008713BD"/>
    <w:rsid w:val="00872BA1"/>
    <w:rsid w:val="008758B8"/>
    <w:rsid w:val="0087778A"/>
    <w:rsid w:val="008803FA"/>
    <w:rsid w:val="00885225"/>
    <w:rsid w:val="00887AEA"/>
    <w:rsid w:val="00896023"/>
    <w:rsid w:val="008A0024"/>
    <w:rsid w:val="008A002C"/>
    <w:rsid w:val="008A0295"/>
    <w:rsid w:val="008A0352"/>
    <w:rsid w:val="008A7C5F"/>
    <w:rsid w:val="008B0C41"/>
    <w:rsid w:val="008B5C37"/>
    <w:rsid w:val="008B67CB"/>
    <w:rsid w:val="008B6A91"/>
    <w:rsid w:val="008C04B0"/>
    <w:rsid w:val="008C0799"/>
    <w:rsid w:val="008D13B6"/>
    <w:rsid w:val="008D1E53"/>
    <w:rsid w:val="008D292C"/>
    <w:rsid w:val="008D388A"/>
    <w:rsid w:val="008D4936"/>
    <w:rsid w:val="008D5082"/>
    <w:rsid w:val="008D541B"/>
    <w:rsid w:val="008D61D9"/>
    <w:rsid w:val="008D74FD"/>
    <w:rsid w:val="008E5681"/>
    <w:rsid w:val="008E61EC"/>
    <w:rsid w:val="008E7902"/>
    <w:rsid w:val="008F1D81"/>
    <w:rsid w:val="008F4999"/>
    <w:rsid w:val="008F76E2"/>
    <w:rsid w:val="008F7DA1"/>
    <w:rsid w:val="009000BF"/>
    <w:rsid w:val="0090067B"/>
    <w:rsid w:val="009060AE"/>
    <w:rsid w:val="00911CB7"/>
    <w:rsid w:val="009128CD"/>
    <w:rsid w:val="00912A0A"/>
    <w:rsid w:val="009132A1"/>
    <w:rsid w:val="00916012"/>
    <w:rsid w:val="0091723A"/>
    <w:rsid w:val="0092092F"/>
    <w:rsid w:val="009209C9"/>
    <w:rsid w:val="009247A7"/>
    <w:rsid w:val="0093087A"/>
    <w:rsid w:val="00931142"/>
    <w:rsid w:val="0093301D"/>
    <w:rsid w:val="009337C7"/>
    <w:rsid w:val="00934FDF"/>
    <w:rsid w:val="00936A7E"/>
    <w:rsid w:val="009370B8"/>
    <w:rsid w:val="00941EE5"/>
    <w:rsid w:val="0094687E"/>
    <w:rsid w:val="00946C9D"/>
    <w:rsid w:val="00953D7C"/>
    <w:rsid w:val="0095490F"/>
    <w:rsid w:val="00957512"/>
    <w:rsid w:val="00961C4F"/>
    <w:rsid w:val="00961D42"/>
    <w:rsid w:val="00971AB8"/>
    <w:rsid w:val="00974AB1"/>
    <w:rsid w:val="00977449"/>
    <w:rsid w:val="00981A10"/>
    <w:rsid w:val="00987508"/>
    <w:rsid w:val="00991301"/>
    <w:rsid w:val="00993CFE"/>
    <w:rsid w:val="009966BB"/>
    <w:rsid w:val="009A07CA"/>
    <w:rsid w:val="009A4A10"/>
    <w:rsid w:val="009A534F"/>
    <w:rsid w:val="009B1C9E"/>
    <w:rsid w:val="009B2D99"/>
    <w:rsid w:val="009B46EB"/>
    <w:rsid w:val="009C10B0"/>
    <w:rsid w:val="009C5A8F"/>
    <w:rsid w:val="009C64A7"/>
    <w:rsid w:val="009C7AA7"/>
    <w:rsid w:val="009D0B25"/>
    <w:rsid w:val="009D2A25"/>
    <w:rsid w:val="009D4D25"/>
    <w:rsid w:val="009D4FAE"/>
    <w:rsid w:val="009E226C"/>
    <w:rsid w:val="009E2847"/>
    <w:rsid w:val="009E384B"/>
    <w:rsid w:val="009E5A64"/>
    <w:rsid w:val="009E5CA1"/>
    <w:rsid w:val="009E717D"/>
    <w:rsid w:val="009F5D3F"/>
    <w:rsid w:val="009F6808"/>
    <w:rsid w:val="00A046D8"/>
    <w:rsid w:val="00A12313"/>
    <w:rsid w:val="00A12771"/>
    <w:rsid w:val="00A20030"/>
    <w:rsid w:val="00A271AE"/>
    <w:rsid w:val="00A32CF0"/>
    <w:rsid w:val="00A414E5"/>
    <w:rsid w:val="00A43BE2"/>
    <w:rsid w:val="00A448EA"/>
    <w:rsid w:val="00A45C57"/>
    <w:rsid w:val="00A50BD1"/>
    <w:rsid w:val="00A54820"/>
    <w:rsid w:val="00A612AB"/>
    <w:rsid w:val="00A64E93"/>
    <w:rsid w:val="00A666B9"/>
    <w:rsid w:val="00A66D6C"/>
    <w:rsid w:val="00A721A4"/>
    <w:rsid w:val="00A72961"/>
    <w:rsid w:val="00A72BA9"/>
    <w:rsid w:val="00A72D25"/>
    <w:rsid w:val="00A72D3B"/>
    <w:rsid w:val="00A72E9D"/>
    <w:rsid w:val="00A74A55"/>
    <w:rsid w:val="00A7567A"/>
    <w:rsid w:val="00A763A5"/>
    <w:rsid w:val="00A76F3F"/>
    <w:rsid w:val="00A85672"/>
    <w:rsid w:val="00A85EDE"/>
    <w:rsid w:val="00A95C0E"/>
    <w:rsid w:val="00A9626F"/>
    <w:rsid w:val="00A97129"/>
    <w:rsid w:val="00AA25F7"/>
    <w:rsid w:val="00AB15CE"/>
    <w:rsid w:val="00AB29E4"/>
    <w:rsid w:val="00AC1DDC"/>
    <w:rsid w:val="00AC43A4"/>
    <w:rsid w:val="00AC4AF0"/>
    <w:rsid w:val="00AC73A6"/>
    <w:rsid w:val="00AC7895"/>
    <w:rsid w:val="00AC7B0D"/>
    <w:rsid w:val="00AD1346"/>
    <w:rsid w:val="00AD5A22"/>
    <w:rsid w:val="00AD6D6B"/>
    <w:rsid w:val="00AE5F07"/>
    <w:rsid w:val="00B039CA"/>
    <w:rsid w:val="00B045A7"/>
    <w:rsid w:val="00B05F43"/>
    <w:rsid w:val="00B06FB3"/>
    <w:rsid w:val="00B13659"/>
    <w:rsid w:val="00B13E30"/>
    <w:rsid w:val="00B1429F"/>
    <w:rsid w:val="00B205EC"/>
    <w:rsid w:val="00B21257"/>
    <w:rsid w:val="00B214AC"/>
    <w:rsid w:val="00B21BD9"/>
    <w:rsid w:val="00B222C7"/>
    <w:rsid w:val="00B34578"/>
    <w:rsid w:val="00B353A7"/>
    <w:rsid w:val="00B3615E"/>
    <w:rsid w:val="00B376D3"/>
    <w:rsid w:val="00B409DD"/>
    <w:rsid w:val="00B429FF"/>
    <w:rsid w:val="00B42CD8"/>
    <w:rsid w:val="00B55646"/>
    <w:rsid w:val="00B55E50"/>
    <w:rsid w:val="00B646E6"/>
    <w:rsid w:val="00B65A45"/>
    <w:rsid w:val="00B65F4B"/>
    <w:rsid w:val="00B72C41"/>
    <w:rsid w:val="00B73A88"/>
    <w:rsid w:val="00B75C7F"/>
    <w:rsid w:val="00B77E7B"/>
    <w:rsid w:val="00B80B20"/>
    <w:rsid w:val="00B8107E"/>
    <w:rsid w:val="00B81784"/>
    <w:rsid w:val="00B82A86"/>
    <w:rsid w:val="00B864B2"/>
    <w:rsid w:val="00B92160"/>
    <w:rsid w:val="00B94DBC"/>
    <w:rsid w:val="00BA08C1"/>
    <w:rsid w:val="00BA1F2B"/>
    <w:rsid w:val="00BA27D3"/>
    <w:rsid w:val="00BA51CA"/>
    <w:rsid w:val="00BA53E7"/>
    <w:rsid w:val="00BB0AEE"/>
    <w:rsid w:val="00BB0F72"/>
    <w:rsid w:val="00BB17A9"/>
    <w:rsid w:val="00BB222F"/>
    <w:rsid w:val="00BB4534"/>
    <w:rsid w:val="00BC389A"/>
    <w:rsid w:val="00BD0D78"/>
    <w:rsid w:val="00BD3864"/>
    <w:rsid w:val="00BD4535"/>
    <w:rsid w:val="00BD68FF"/>
    <w:rsid w:val="00BD7753"/>
    <w:rsid w:val="00BE0F7C"/>
    <w:rsid w:val="00BE7803"/>
    <w:rsid w:val="00BE79B0"/>
    <w:rsid w:val="00BF1B4D"/>
    <w:rsid w:val="00BF1CB7"/>
    <w:rsid w:val="00BF48FB"/>
    <w:rsid w:val="00BF5C48"/>
    <w:rsid w:val="00C02EAD"/>
    <w:rsid w:val="00C03AED"/>
    <w:rsid w:val="00C0660D"/>
    <w:rsid w:val="00C106CA"/>
    <w:rsid w:val="00C17D8D"/>
    <w:rsid w:val="00C2348D"/>
    <w:rsid w:val="00C3203F"/>
    <w:rsid w:val="00C3422D"/>
    <w:rsid w:val="00C34364"/>
    <w:rsid w:val="00C34DDD"/>
    <w:rsid w:val="00C354E7"/>
    <w:rsid w:val="00C37456"/>
    <w:rsid w:val="00C3777F"/>
    <w:rsid w:val="00C41F7C"/>
    <w:rsid w:val="00C420D7"/>
    <w:rsid w:val="00C43D4E"/>
    <w:rsid w:val="00C45935"/>
    <w:rsid w:val="00C47C84"/>
    <w:rsid w:val="00C52268"/>
    <w:rsid w:val="00C5272B"/>
    <w:rsid w:val="00C619E4"/>
    <w:rsid w:val="00C72A77"/>
    <w:rsid w:val="00C744C7"/>
    <w:rsid w:val="00C74A16"/>
    <w:rsid w:val="00C75802"/>
    <w:rsid w:val="00C80501"/>
    <w:rsid w:val="00C80649"/>
    <w:rsid w:val="00C85F23"/>
    <w:rsid w:val="00C90C64"/>
    <w:rsid w:val="00C911A9"/>
    <w:rsid w:val="00CA1113"/>
    <w:rsid w:val="00CA55DA"/>
    <w:rsid w:val="00CB30B5"/>
    <w:rsid w:val="00CB3C54"/>
    <w:rsid w:val="00CB7622"/>
    <w:rsid w:val="00CC074D"/>
    <w:rsid w:val="00CC0A1F"/>
    <w:rsid w:val="00CC4ABF"/>
    <w:rsid w:val="00CD1D03"/>
    <w:rsid w:val="00CD2847"/>
    <w:rsid w:val="00CD587F"/>
    <w:rsid w:val="00CE1A85"/>
    <w:rsid w:val="00CF06DA"/>
    <w:rsid w:val="00CF2197"/>
    <w:rsid w:val="00CF264E"/>
    <w:rsid w:val="00CF4B88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0F2"/>
    <w:rsid w:val="00D31CE4"/>
    <w:rsid w:val="00D3294D"/>
    <w:rsid w:val="00D410FC"/>
    <w:rsid w:val="00D44C79"/>
    <w:rsid w:val="00D45455"/>
    <w:rsid w:val="00D45F6F"/>
    <w:rsid w:val="00D5099B"/>
    <w:rsid w:val="00D510C2"/>
    <w:rsid w:val="00D522F6"/>
    <w:rsid w:val="00D551F8"/>
    <w:rsid w:val="00D57D6C"/>
    <w:rsid w:val="00D60E9D"/>
    <w:rsid w:val="00D62E73"/>
    <w:rsid w:val="00D65C41"/>
    <w:rsid w:val="00D73817"/>
    <w:rsid w:val="00D73A9B"/>
    <w:rsid w:val="00D73B50"/>
    <w:rsid w:val="00D73E22"/>
    <w:rsid w:val="00D759EF"/>
    <w:rsid w:val="00D75DB1"/>
    <w:rsid w:val="00D76346"/>
    <w:rsid w:val="00D8070C"/>
    <w:rsid w:val="00D81A0B"/>
    <w:rsid w:val="00D840B7"/>
    <w:rsid w:val="00D84865"/>
    <w:rsid w:val="00D84FC2"/>
    <w:rsid w:val="00D86395"/>
    <w:rsid w:val="00D9558D"/>
    <w:rsid w:val="00D96C6F"/>
    <w:rsid w:val="00DA4819"/>
    <w:rsid w:val="00DA6027"/>
    <w:rsid w:val="00DB07AF"/>
    <w:rsid w:val="00DB0F13"/>
    <w:rsid w:val="00DB1A48"/>
    <w:rsid w:val="00DB209F"/>
    <w:rsid w:val="00DB54EC"/>
    <w:rsid w:val="00DC501C"/>
    <w:rsid w:val="00DC5639"/>
    <w:rsid w:val="00DD0F05"/>
    <w:rsid w:val="00DD2674"/>
    <w:rsid w:val="00DD2EBC"/>
    <w:rsid w:val="00DD5131"/>
    <w:rsid w:val="00DE0129"/>
    <w:rsid w:val="00DE2C8D"/>
    <w:rsid w:val="00DF1422"/>
    <w:rsid w:val="00DF1A77"/>
    <w:rsid w:val="00DF25AD"/>
    <w:rsid w:val="00E06992"/>
    <w:rsid w:val="00E10BC3"/>
    <w:rsid w:val="00E13F95"/>
    <w:rsid w:val="00E15607"/>
    <w:rsid w:val="00E20B92"/>
    <w:rsid w:val="00E2255C"/>
    <w:rsid w:val="00E23012"/>
    <w:rsid w:val="00E2410B"/>
    <w:rsid w:val="00E25491"/>
    <w:rsid w:val="00E25A5E"/>
    <w:rsid w:val="00E25DF4"/>
    <w:rsid w:val="00E27196"/>
    <w:rsid w:val="00E3111C"/>
    <w:rsid w:val="00E40570"/>
    <w:rsid w:val="00E407E9"/>
    <w:rsid w:val="00E416C2"/>
    <w:rsid w:val="00E4301D"/>
    <w:rsid w:val="00E452E8"/>
    <w:rsid w:val="00E478E3"/>
    <w:rsid w:val="00E51190"/>
    <w:rsid w:val="00E5157B"/>
    <w:rsid w:val="00E52237"/>
    <w:rsid w:val="00E53152"/>
    <w:rsid w:val="00E60F5A"/>
    <w:rsid w:val="00E61398"/>
    <w:rsid w:val="00E62A7E"/>
    <w:rsid w:val="00E62E1C"/>
    <w:rsid w:val="00E6410C"/>
    <w:rsid w:val="00E647DC"/>
    <w:rsid w:val="00E7032E"/>
    <w:rsid w:val="00E74F2F"/>
    <w:rsid w:val="00E80D56"/>
    <w:rsid w:val="00E83D12"/>
    <w:rsid w:val="00E90A24"/>
    <w:rsid w:val="00E93DA0"/>
    <w:rsid w:val="00EA08B0"/>
    <w:rsid w:val="00EA0B21"/>
    <w:rsid w:val="00EA579E"/>
    <w:rsid w:val="00EA665A"/>
    <w:rsid w:val="00EA6668"/>
    <w:rsid w:val="00EA6A67"/>
    <w:rsid w:val="00EA7D13"/>
    <w:rsid w:val="00EA7DBC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5B29"/>
    <w:rsid w:val="00ED68D6"/>
    <w:rsid w:val="00ED7BC2"/>
    <w:rsid w:val="00EE1904"/>
    <w:rsid w:val="00EE1BC9"/>
    <w:rsid w:val="00EE360E"/>
    <w:rsid w:val="00EF160F"/>
    <w:rsid w:val="00EF4902"/>
    <w:rsid w:val="00EF72FB"/>
    <w:rsid w:val="00EF7C32"/>
    <w:rsid w:val="00F030AF"/>
    <w:rsid w:val="00F04D38"/>
    <w:rsid w:val="00F14419"/>
    <w:rsid w:val="00F155FD"/>
    <w:rsid w:val="00F15C19"/>
    <w:rsid w:val="00F20488"/>
    <w:rsid w:val="00F30CB3"/>
    <w:rsid w:val="00F327D0"/>
    <w:rsid w:val="00F32A86"/>
    <w:rsid w:val="00F32E86"/>
    <w:rsid w:val="00F34089"/>
    <w:rsid w:val="00F34FD5"/>
    <w:rsid w:val="00F35CD4"/>
    <w:rsid w:val="00F44305"/>
    <w:rsid w:val="00F44C75"/>
    <w:rsid w:val="00F5031A"/>
    <w:rsid w:val="00F50936"/>
    <w:rsid w:val="00F541C8"/>
    <w:rsid w:val="00F547E4"/>
    <w:rsid w:val="00F567C8"/>
    <w:rsid w:val="00F57F78"/>
    <w:rsid w:val="00F62CEE"/>
    <w:rsid w:val="00F642FA"/>
    <w:rsid w:val="00F74947"/>
    <w:rsid w:val="00F76A3E"/>
    <w:rsid w:val="00F845B7"/>
    <w:rsid w:val="00F84979"/>
    <w:rsid w:val="00F8713D"/>
    <w:rsid w:val="00F92560"/>
    <w:rsid w:val="00F95498"/>
    <w:rsid w:val="00F97878"/>
    <w:rsid w:val="00FA489A"/>
    <w:rsid w:val="00FB330F"/>
    <w:rsid w:val="00FC2A77"/>
    <w:rsid w:val="00FC49A8"/>
    <w:rsid w:val="00FC6FF1"/>
    <w:rsid w:val="00FD28FC"/>
    <w:rsid w:val="00FD3696"/>
    <w:rsid w:val="00FD5F0C"/>
    <w:rsid w:val="00FE5445"/>
    <w:rsid w:val="00FE6ACA"/>
    <w:rsid w:val="00FE6BD9"/>
    <w:rsid w:val="00FE70C0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5E588-FD0C-4A0D-AA79-2C541C3D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883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1840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537</cp:revision>
  <cp:lastPrinted>2011-11-24T17:37:00Z</cp:lastPrinted>
  <dcterms:created xsi:type="dcterms:W3CDTF">2013-09-12T13:52:00Z</dcterms:created>
  <dcterms:modified xsi:type="dcterms:W3CDTF">2014-06-04T21:33:00Z</dcterms:modified>
</cp:coreProperties>
</file>